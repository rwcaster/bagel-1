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34D136" w14:textId="5C511E26" w:rsidR="00037B29" w:rsidRPr="00836D42" w:rsidRDefault="008E2C2A" w:rsidP="008E2C2A">
      <w:pPr>
        <w:pStyle w:val="BATitle"/>
        <w:rPr>
          <w:bCs/>
        </w:rPr>
      </w:pPr>
      <w:r w:rsidRPr="00836D42">
        <w:rPr>
          <w:bCs/>
        </w:rPr>
        <w:t>A library of over 100 mutant enzymes to discover structural features correlated with kinetic constants</w:t>
      </w:r>
    </w:p>
    <w:p w14:paraId="71D8ECB7" w14:textId="7E8E63D8" w:rsidR="00DB5E5F" w:rsidRPr="00836D42" w:rsidRDefault="00DB5E5F" w:rsidP="00DB5E5F">
      <w:pPr>
        <w:pStyle w:val="BBAuthorName"/>
      </w:pPr>
      <w:r w:rsidRPr="00836D42">
        <w:t>DA Carlin</w:t>
      </w:r>
      <w:r w:rsidR="009C261B" w:rsidRPr="00836D42">
        <w:rPr>
          <w:rFonts w:ascii="Times New Roman" w:hAnsi="Times New Roman"/>
        </w:rPr>
        <w:t>‡</w:t>
      </w:r>
      <w:r w:rsidRPr="00836D42">
        <w:rPr>
          <w:rFonts w:ascii="Libian SC Regular" w:hAnsi="Libian SC Regular" w:cs="Libian SC Regular"/>
        </w:rPr>
        <w:t>⊥</w:t>
      </w:r>
      <w:r w:rsidRPr="00836D42">
        <w:t>, RW Caster</w:t>
      </w:r>
      <w:r w:rsidR="009C261B" w:rsidRPr="00836D42">
        <w:rPr>
          <w:rFonts w:ascii="Times New Roman" w:hAnsi="Times New Roman"/>
        </w:rPr>
        <w:t>‡</w:t>
      </w:r>
      <w:r w:rsidR="00302038" w:rsidRPr="00836D42">
        <w:t xml:space="preserve">†, </w:t>
      </w:r>
      <w:r w:rsidR="007004C2" w:rsidRPr="00836D42">
        <w:t xml:space="preserve">SA Betzenderfer†, CX Chen†, VM Duong†, </w:t>
      </w:r>
      <w:r w:rsidR="00302038" w:rsidRPr="00836D42">
        <w:t xml:space="preserve">X Wang </w:t>
      </w:r>
      <w:r w:rsidRPr="00836D42">
        <w:t>†, A Alpekin†, N Bea</w:t>
      </w:r>
      <w:r w:rsidRPr="00836D42">
        <w:t>u</w:t>
      </w:r>
      <w:r w:rsidRPr="00836D42">
        <w:t>mont†, RJ Boyd†, H Kapoor†, N Kim†, JE Lucas†, H Mohabbot†, B Pang†, CV Ryklansky†, R Teel</w:t>
      </w:r>
      <w:r w:rsidR="00302038" w:rsidRPr="00836D42">
        <w:t xml:space="preserve"> </w:t>
      </w:r>
      <w:r w:rsidRPr="00836D42">
        <w:t>†, L Whithaus†, I Tagkopoulos†, JB Siegel†</w:t>
      </w:r>
      <w:r w:rsidRPr="00836D42">
        <w:rPr>
          <w:rFonts w:ascii="Libian SC Regular" w:hAnsi="Libian SC Regular" w:cs="Libian SC Regular"/>
        </w:rPr>
        <w:t>∥</w:t>
      </w:r>
      <w:r w:rsidRPr="00836D42">
        <w:rPr>
          <w:rFonts w:ascii="Lantinghei TC Heavy" w:hAnsi="Lantinghei TC Heavy" w:cs="Lantinghei TC Heavy"/>
        </w:rPr>
        <w:t>▽</w:t>
      </w:r>
    </w:p>
    <w:p w14:paraId="085ACEBA" w14:textId="5C1C7F0D" w:rsidR="00037B29" w:rsidRPr="00836D42" w:rsidRDefault="00DB5E5F" w:rsidP="00DB5E5F">
      <w:pPr>
        <w:pStyle w:val="BCAuthorAddress"/>
      </w:pPr>
      <w:r w:rsidRPr="00836D42">
        <w:t>† Genome Center, University of California, Davis</w:t>
      </w:r>
      <w:r w:rsidRPr="00836D42">
        <w:rPr>
          <w:rFonts w:ascii="Libian SC Regular" w:hAnsi="Libian SC Regular" w:cs="Libian SC Regular"/>
        </w:rPr>
        <w:t>⊥</w:t>
      </w:r>
      <w:r w:rsidRPr="00836D42">
        <w:t xml:space="preserve"> Biophysics Graduate Group</w:t>
      </w:r>
      <w:r w:rsidRPr="00836D42">
        <w:rPr>
          <w:rFonts w:ascii="Libian SC Regular" w:hAnsi="Libian SC Regular" w:cs="Libian SC Regular"/>
        </w:rPr>
        <w:t>∥</w:t>
      </w:r>
      <w:r w:rsidRPr="00836D42">
        <w:t xml:space="preserve"> Department of Chemistry</w:t>
      </w:r>
      <w:r w:rsidRPr="00836D42">
        <w:rPr>
          <w:rFonts w:ascii="Lantinghei TC Heavy" w:hAnsi="Lantinghei TC Heavy" w:cs="Lantinghei TC Heavy"/>
        </w:rPr>
        <w:t>▽</w:t>
      </w:r>
      <w:r w:rsidRPr="00836D42">
        <w:t xml:space="preserve"> Department of Bi</w:t>
      </w:r>
      <w:r w:rsidRPr="00836D42">
        <w:t>o</w:t>
      </w:r>
      <w:r w:rsidRPr="00836D42">
        <w:t>chemistry &amp; Molecular Medicine</w:t>
      </w:r>
      <w:r w:rsidR="00285B54" w:rsidRPr="00836D42">
        <w:t xml:space="preserve">, University of California, Davis </w:t>
      </w:r>
    </w:p>
    <w:p w14:paraId="47847F9D" w14:textId="4C43036B" w:rsidR="00037B29" w:rsidRPr="00836D42" w:rsidRDefault="00037B29" w:rsidP="00037B29">
      <w:pPr>
        <w:pStyle w:val="StyleBIEmailAddress95pt"/>
        <w:sectPr w:rsidR="00037B29" w:rsidRPr="00836D42" w:rsidSect="00037B29">
          <w:footerReference w:type="even" r:id="rId8"/>
          <w:footerReference w:type="default" r:id="rId9"/>
          <w:type w:val="continuous"/>
          <w:pgSz w:w="12240" w:h="15840" w:code="1"/>
          <w:pgMar w:top="720" w:right="1094" w:bottom="720" w:left="1094" w:header="720" w:footer="720" w:gutter="0"/>
          <w:cols w:space="720"/>
          <w:titlePg/>
        </w:sectPr>
      </w:pPr>
    </w:p>
    <w:p w14:paraId="41207976" w14:textId="7CD5C1AA" w:rsidR="00037B29" w:rsidRPr="00836D42" w:rsidRDefault="00E71831" w:rsidP="00037B29">
      <w:pPr>
        <w:pStyle w:val="BDAbstract"/>
      </w:pPr>
      <w:r w:rsidRPr="00836D42">
        <w:rPr>
          <w:rStyle w:val="BDAbstractTitleChar"/>
        </w:rPr>
        <w:lastRenderedPageBreak/>
        <w:t>ABSTRACT:</w:t>
      </w:r>
      <w:r w:rsidR="00243332" w:rsidRPr="00836D42">
        <w:t xml:space="preserve"> Computational enzyme design has had enormous success in the development of novel catalysts that perform desired chemical reactions which have no known biological catalyst [</w:t>
      </w:r>
      <w:r w:rsidR="00472315" w:rsidRPr="00836D42">
        <w:t>List</w:t>
      </w:r>
      <w:r w:rsidR="00243332" w:rsidRPr="00836D42">
        <w:t>]. At the forefront of computational design methodologies has been the Rosetta M</w:t>
      </w:r>
      <w:r w:rsidR="00243332" w:rsidRPr="00836D42">
        <w:t>o</w:t>
      </w:r>
      <w:r w:rsidR="00243332" w:rsidRPr="00836D42">
        <w:t>lecular Modeling Suite [Mak]. However, enzyme design methods developed in this suite are currently developed and benchmarked around active site sequence recovery as opposed to recapitulating experimentally determined functional effects of mutations. This is primarily due to the lack of data sets for which a large panel of enzymes has been produced, purified, and kinetic constants determined. Here we directly a</w:t>
      </w:r>
      <w:r w:rsidR="00243332" w:rsidRPr="00836D42">
        <w:t>d</w:t>
      </w:r>
      <w:r w:rsidR="00243332" w:rsidRPr="00836D42">
        <w:t xml:space="preserve">dress this issue by constructing a dataset of over 100 mutant enzymes, each of which were produced, purified, and kinetic constants (i.e. </w:t>
      </w:r>
      <w:r w:rsidR="00F424DC" w:rsidRPr="00836D42">
        <w:t>k</w:t>
      </w:r>
      <w:r w:rsidR="00F424DC" w:rsidRPr="00836D42">
        <w:rPr>
          <w:vertAlign w:val="subscript"/>
        </w:rPr>
        <w:t>cat</w:t>
      </w:r>
      <w:r w:rsidR="00243332" w:rsidRPr="00836D42">
        <w:t xml:space="preserve"> and </w:t>
      </w:r>
      <w:r w:rsidR="00F424DC" w:rsidRPr="00836D42">
        <w:t>K</w:t>
      </w:r>
      <w:r w:rsidR="00F424DC" w:rsidRPr="00836D42">
        <w:rPr>
          <w:vertAlign w:val="subscript"/>
        </w:rPr>
        <w:t>M</w:t>
      </w:r>
      <w:r w:rsidR="00243332" w:rsidRPr="00836D42">
        <w:t>) measured. We illustrate the importance of this type of data set for the potential future improvement of computational enzyme red</w:t>
      </w:r>
      <w:r w:rsidR="00243332" w:rsidRPr="00836D42">
        <w:t>e</w:t>
      </w:r>
      <w:r w:rsidR="00243332" w:rsidRPr="00836D42">
        <w:t>sign algorithms by constructing molecular models for each mutant and using machine learning algorithms to elucidate which calculated stru</w:t>
      </w:r>
      <w:r w:rsidR="00243332" w:rsidRPr="00836D42">
        <w:t>c</w:t>
      </w:r>
      <w:r w:rsidR="00243332" w:rsidRPr="00836D42">
        <w:t>tural features are correlated with the measured functional parameters. The dataset and analyses carried out in this study not only provide no</w:t>
      </w:r>
      <w:r w:rsidR="00243332" w:rsidRPr="00836D42">
        <w:t>v</w:t>
      </w:r>
      <w:r w:rsidR="00243332" w:rsidRPr="00836D42">
        <w:t>el insight into how this enzyme functions, but provides a clear path forward for the improvement of computational enzyme redesign alg</w:t>
      </w:r>
      <w:r w:rsidR="00243332" w:rsidRPr="00836D42">
        <w:t>o</w:t>
      </w:r>
      <w:r w:rsidR="00243332" w:rsidRPr="00836D42">
        <w:t>rithms.</w:t>
      </w:r>
    </w:p>
    <w:p w14:paraId="15E06C07" w14:textId="77777777" w:rsidR="00037B29" w:rsidRPr="00836D42" w:rsidRDefault="00037B29" w:rsidP="00037B29">
      <w:pPr>
        <w:pStyle w:val="TAMainText"/>
        <w:sectPr w:rsidR="00037B29" w:rsidRPr="00836D42" w:rsidSect="00037B29">
          <w:type w:val="continuous"/>
          <w:pgSz w:w="12240" w:h="15840"/>
          <w:pgMar w:top="720" w:right="1094" w:bottom="720" w:left="1094" w:header="720" w:footer="720" w:gutter="0"/>
          <w:cols w:space="461"/>
        </w:sectPr>
      </w:pPr>
    </w:p>
    <w:p w14:paraId="5D9CF8F2" w14:textId="6C908F94" w:rsidR="00243332" w:rsidRPr="00836D42" w:rsidRDefault="005E7ED4" w:rsidP="005E7ED4">
      <w:pPr>
        <w:pStyle w:val="Heading1"/>
        <w:ind w:left="0" w:firstLine="0"/>
      </w:pPr>
      <w:r w:rsidRPr="00836D42">
        <w:rPr>
          <w:rFonts w:ascii="Lucida Sans Unicode" w:hAnsi="Lucida Sans Unicode" w:cs="Lucida Sans Unicode"/>
        </w:rPr>
        <w:lastRenderedPageBreak/>
        <w:t>▩</w:t>
      </w:r>
      <w:r w:rsidRPr="00836D42">
        <w:t xml:space="preserve"> </w:t>
      </w:r>
      <w:r w:rsidR="00037B29" w:rsidRPr="00836D42">
        <w:t xml:space="preserve">INTRODUCTION </w:t>
      </w:r>
    </w:p>
    <w:p w14:paraId="6A0742CA" w14:textId="16EA7D1B" w:rsidR="00243332" w:rsidRPr="00836D42" w:rsidRDefault="00BC3C62" w:rsidP="00DC17D4">
      <w:pPr>
        <w:pStyle w:val="TAMainText"/>
        <w:ind w:firstLine="0"/>
        <w:rPr>
          <w:vertAlign w:val="subscript"/>
        </w:rPr>
      </w:pPr>
      <w:r w:rsidRPr="00836D42">
        <w:rPr>
          <w:noProof/>
        </w:rPr>
        <w:drawing>
          <wp:anchor distT="0" distB="0" distL="114300" distR="114300" simplePos="0" relativeHeight="251673600" behindDoc="0" locked="0" layoutInCell="1" allowOverlap="1" wp14:anchorId="41E8874E" wp14:editId="4B8D6E75">
            <wp:simplePos x="0" y="0"/>
            <wp:positionH relativeFrom="column">
              <wp:posOffset>3441065</wp:posOffset>
            </wp:positionH>
            <wp:positionV relativeFrom="paragraph">
              <wp:posOffset>822960</wp:posOffset>
            </wp:positionV>
            <wp:extent cx="2963545" cy="245681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ex:Documents:bagel:draft:fig1:all_site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1928" t="2867" r="14797" b="147"/>
                    <a:stretch/>
                  </pic:blipFill>
                  <pic:spPr bwMode="auto">
                    <a:xfrm>
                      <a:off x="0" y="0"/>
                      <a:ext cx="2963545" cy="2456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3332" w:rsidRPr="00836D42">
        <w:t>The ability to rationally reengineer enzyme functions has the potential to allow the development of highly efficient and specific catalysts tailored for needs beyond what was selected for during natural evolution. A rapidly growing route for engineering e</w:t>
      </w:r>
      <w:r w:rsidR="00243332" w:rsidRPr="00836D42">
        <w:t>n</w:t>
      </w:r>
      <w:r w:rsidR="00243332" w:rsidRPr="00836D42">
        <w:t>zyme catalysts is the use of computational tools to evaluate mut</w:t>
      </w:r>
      <w:r w:rsidR="00243332" w:rsidRPr="00836D42">
        <w:t>a</w:t>
      </w:r>
      <w:r w:rsidR="00243332" w:rsidRPr="00836D42">
        <w:t xml:space="preserve">tions </w:t>
      </w:r>
      <w:r w:rsidR="00243332" w:rsidRPr="00836D42">
        <w:rPr>
          <w:i/>
        </w:rPr>
        <w:t>in silico</w:t>
      </w:r>
      <w:r w:rsidR="00243332" w:rsidRPr="00836D42">
        <w:t xml:space="preserve"> before experimentally characterizing the mutants in the lab. Using the Rosetta Molecular Modeling Suite novel fun</w:t>
      </w:r>
      <w:r w:rsidR="00243332" w:rsidRPr="00836D42">
        <w:t>c</w:t>
      </w:r>
      <w:r w:rsidR="00243332" w:rsidRPr="00836D42">
        <w:t>tions encompassing reengineering both specificity and chemistry have been accomplished. However, the design efforts often r</w:t>
      </w:r>
      <w:r w:rsidR="00243332" w:rsidRPr="00836D42">
        <w:t>e</w:t>
      </w:r>
      <w:r w:rsidR="00243332" w:rsidRPr="00836D42">
        <w:t>quire screening hundreds of designs many of which introduce the intended functional effect. This has led to significant efforts to improve the design and modeling protocols to improve predictive capabilities.</w:t>
      </w:r>
    </w:p>
    <w:p w14:paraId="339A2849" w14:textId="3CCE25D0" w:rsidR="00243332" w:rsidRPr="00836D42" w:rsidRDefault="00985C3B" w:rsidP="00243332">
      <w:pPr>
        <w:pStyle w:val="TAMainText"/>
      </w:pPr>
      <w:r w:rsidRPr="00836D42">
        <w:rPr>
          <w:noProof/>
        </w:rPr>
        <w:drawing>
          <wp:anchor distT="0" distB="0" distL="114300" distR="114300" simplePos="0" relativeHeight="251674624" behindDoc="0" locked="0" layoutInCell="1" allowOverlap="1" wp14:anchorId="1831C103" wp14:editId="72BBB33C">
            <wp:simplePos x="0" y="0"/>
            <wp:positionH relativeFrom="column">
              <wp:posOffset>3393440</wp:posOffset>
            </wp:positionH>
            <wp:positionV relativeFrom="paragraph">
              <wp:posOffset>-1579245</wp:posOffset>
            </wp:positionV>
            <wp:extent cx="2965450" cy="660400"/>
            <wp:effectExtent l="0" t="0" r="6350" b="0"/>
            <wp:wrapSquare wrapText="bothSides"/>
            <wp:docPr id="8" name="Picture 8" descr="Macintosh HD:Users:alex:Documents:bagel:draft:fig1: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lex:Documents:bagel:draft:fig1:schem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5450" cy="66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56D1" w:rsidRPr="00836D42">
        <w:rPr>
          <w:noProof/>
        </w:rPr>
        <mc:AlternateContent>
          <mc:Choice Requires="wps">
            <w:drawing>
              <wp:anchor distT="0" distB="0" distL="114300" distR="114300" simplePos="0" relativeHeight="251662336" behindDoc="0" locked="0" layoutInCell="1" allowOverlap="1" wp14:anchorId="0A373315" wp14:editId="035C3C38">
                <wp:simplePos x="0" y="0"/>
                <wp:positionH relativeFrom="margin">
                  <wp:align>right</wp:align>
                </wp:positionH>
                <wp:positionV relativeFrom="margin">
                  <wp:align>bottom</wp:align>
                </wp:positionV>
                <wp:extent cx="3155315" cy="762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55315" cy="76263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E11E68" w14:textId="6FA15451" w:rsidR="00CF7B7E" w:rsidRDefault="00CF7B7E" w:rsidP="002714B2">
                            <w:pPr>
                              <w:pStyle w:val="VAFigureCaption"/>
                            </w:pPr>
                            <w:r w:rsidRPr="00DE66DD">
                              <w:t>Figure 1</w:t>
                            </w:r>
                            <w:r w:rsidRPr="000E5D3F">
                              <w:t xml:space="preserve">. </w:t>
                            </w:r>
                            <w:r>
                              <w:t>Catalyzed r</w:t>
                            </w:r>
                            <w:r w:rsidRPr="000E5D3F">
                              <w:t>eaction and structure of BglB.</w:t>
                            </w:r>
                            <w:r>
                              <w:t xml:space="preserve"> (A) Reaction of BglB on 4-nitrophenyl-ß-D-glucoside (B) Structure of BglB in complex with a modeled 4NPG. Alpha carbons of residues m</w:t>
                            </w:r>
                            <w:r>
                              <w:t>u</w:t>
                            </w:r>
                            <w:r>
                              <w:t xml:space="preserve">tated shown as blue spheres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197.25pt;margin-top:0;width:248.45pt;height:60.05pt;z-index:25166233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" filled="f" stroked="f">
                <v:textbox>
                  <w:txbxContent>
                    <w:p w14:paraId="2CE11E68" w14:textId="6FA15451" w:rsidR="00CF7B7E" w:rsidRDefault="00CF7B7E" w:rsidP="002714B2">
                      <w:pPr>
                        <w:pStyle w:val="VAFigureCaption"/>
                      </w:pPr>
                      <w:r w:rsidRPr="00DE66DD">
                        <w:t>Figure 1</w:t>
                      </w:r>
                      <w:r w:rsidRPr="000E5D3F">
                        <w:t xml:space="preserve">. </w:t>
                      </w:r>
                      <w:r>
                        <w:t>Catalyzed r</w:t>
                      </w:r>
                      <w:r w:rsidRPr="000E5D3F">
                        <w:t>eaction and structure of BglB.</w:t>
                      </w:r>
                      <w:r>
                        <w:t xml:space="preserve"> (A) Reaction of BglB on 4-nitrophenyl-ß-D-glucoside (B) Structure of BglB in complex with a modeled 4NPG. Alpha carbons of residues m</w:t>
                      </w:r>
                      <w:r>
                        <w:t>u</w:t>
                      </w:r>
                      <w:r>
                        <w:t xml:space="preserve">tated shown as blue spheres </w:t>
                      </w:r>
                    </w:p>
                  </w:txbxContent>
                </v:textbox>
                <w10:wrap type="square" anchorx="margin" anchory="margin"/>
              </v:shape>
            </w:pict>
          </mc:Fallback>
        </mc:AlternateContent>
      </w:r>
      <w:r w:rsidR="00243332" w:rsidRPr="00836D42">
        <w:t>A primary factor that has limited development of enzyme red</w:t>
      </w:r>
      <w:r w:rsidR="00243332" w:rsidRPr="00836D42">
        <w:t>e</w:t>
      </w:r>
      <w:r w:rsidR="00243332" w:rsidRPr="00836D42">
        <w:t>sign algorithms is the existence of large quantitative datasets co</w:t>
      </w:r>
      <w:r w:rsidR="00243332" w:rsidRPr="00836D42">
        <w:t>r</w:t>
      </w:r>
      <w:r w:rsidR="00243332" w:rsidRPr="00836D42">
        <w:t>relating sequence and function. Large quantitative data sets exist for both protein-protein interfaces as well protein thermostabi</w:t>
      </w:r>
      <w:r w:rsidR="00243332" w:rsidRPr="00836D42">
        <w:t>l</w:t>
      </w:r>
      <w:r w:rsidR="00243332" w:rsidRPr="00836D42">
        <w:t>ity, and have played a critical role in evaluating and improving computational alg</w:t>
      </w:r>
      <w:r w:rsidR="00243332" w:rsidRPr="00836D42">
        <w:t>o</w:t>
      </w:r>
      <w:r w:rsidR="00243332" w:rsidRPr="00836D42">
        <w:t>rithms to accurately model and design these functions. However, there is no equivalent dataset of sequenced, purified, and kine</w:t>
      </w:r>
      <w:r w:rsidR="00243332" w:rsidRPr="00836D42">
        <w:t>t</w:t>
      </w:r>
      <w:r w:rsidR="00243332" w:rsidRPr="00836D42">
        <w:t>ically characterized enzyme mutants. Mutant enzyme libraries are commonly screened for functional effects with measuring protein concentration or the effects of the mut</w:t>
      </w:r>
      <w:r w:rsidR="00243332" w:rsidRPr="00836D42">
        <w:t>a</w:t>
      </w:r>
      <w:r w:rsidR="00243332" w:rsidRPr="00836D42">
        <w:t>tions on the intrinsic k</w:t>
      </w:r>
      <w:r w:rsidR="00243332" w:rsidRPr="00836D42">
        <w:t>i</w:t>
      </w:r>
      <w:r w:rsidR="00243332" w:rsidRPr="00836D42">
        <w:t>netic constants of the enzyme. From large library screens often only one to ten mutants are characterized at this level. Due to the lack of quantitative sequence-function d</w:t>
      </w:r>
      <w:r w:rsidR="00243332" w:rsidRPr="00836D42">
        <w:t>a</w:t>
      </w:r>
      <w:r w:rsidR="00243332" w:rsidRPr="00836D42">
        <w:t xml:space="preserve">tasets for enzymes, most efforts to evaluate and develop modeling algorithms have focused around sequence recovery as opposed to </w:t>
      </w:r>
      <w:r w:rsidR="00243332" w:rsidRPr="00836D42">
        <w:lastRenderedPageBreak/>
        <w:t>recapitulation of expe</w:t>
      </w:r>
      <w:r w:rsidR="00243332" w:rsidRPr="00836D42">
        <w:t>r</w:t>
      </w:r>
      <w:r w:rsidR="00243332" w:rsidRPr="00836D42">
        <w:t>imentally characterized effects. Sequence recovery is a non-ideal metric as there are many mutations which are likely neutral or possibly beneficial to function.</w:t>
      </w:r>
    </w:p>
    <w:p w14:paraId="3C083763" w14:textId="099D8F97" w:rsidR="00243332" w:rsidRPr="00836D42" w:rsidRDefault="00243332" w:rsidP="008E2C2A">
      <w:pPr>
        <w:pStyle w:val="TAMainText"/>
      </w:pPr>
      <w:r w:rsidRPr="00836D42">
        <w:t xml:space="preserve">We aimed to address this by determining kinetic constants for </w:t>
      </w:r>
      <w:r w:rsidRPr="00836D42">
        <w:lastRenderedPageBreak/>
        <w:t>a large number (&gt;100) of enzyme mutants, enabling both the assessment and potential improvement of modeling algorithms to evaluate enzyme structure-function relationships. In essence this dataset is the first step towards developing an enzyme database equivalent to ProTherm, but relating enzyme sequence-function as opposed to protein sequence-thermostability. The enzyme we focused on developing as the first entry to this dataset is ß-glucosidase B, a family 1 glycoside hydrolase. Family 1 glycoside</w:t>
      </w:r>
      <w:r w:rsidR="008E2C2A" w:rsidRPr="00836D42">
        <w:t xml:space="preserve"> </w:t>
      </w:r>
      <w:r w:rsidRPr="00836D42">
        <w:t>hydrolases have been the subject of numerous structural and kinetic studies due to their importance of being the penultimate step in cellular ligno-cellulose utilization. An X-ray crystal stru</w:t>
      </w:r>
      <w:r w:rsidRPr="00836D42">
        <w:t>c</w:t>
      </w:r>
      <w:r w:rsidRPr="00836D42">
        <w:t>ture of BglB from [Isorna] indicates that BglB follows a classical Koshland double-displacement mechanism in which E353 pe</w:t>
      </w:r>
      <w:r w:rsidRPr="00836D42">
        <w:t>r</w:t>
      </w:r>
      <w:r w:rsidRPr="00836D42">
        <w:t>forms a nucleophilic attack on the anomeric carbon of the su</w:t>
      </w:r>
      <w:r w:rsidRPr="00836D42">
        <w:t>b</w:t>
      </w:r>
      <w:r w:rsidRPr="00836D42">
        <w:t>strate’s glucose moiety. The leaving group (in natural systems, another sugar) is protonated by E164. Y295 orients E353 for catalysis with a hydrogen bond. [Isorna]</w:t>
      </w:r>
      <w:r w:rsidR="004620F2" w:rsidRPr="00836D42">
        <w:t xml:space="preserve"> The reaction scheme is provided in Scheme 1. </w:t>
      </w:r>
    </w:p>
    <w:p w14:paraId="708BF5C9" w14:textId="39E6C9A8" w:rsidR="00732216" w:rsidRPr="00836D42" w:rsidRDefault="00243332" w:rsidP="00732216">
      <w:pPr>
        <w:pStyle w:val="TAMainText"/>
      </w:pPr>
      <w:r w:rsidRPr="00836D42">
        <w:t>Here, we report a large data set of kinetic constants of 104 computationally designed variants of BglB, each of which was produced, purified, and kinetic constants (</w:t>
      </w:r>
      <w:r w:rsidR="00F424DC" w:rsidRPr="00836D42">
        <w:t>k</w:t>
      </w:r>
      <w:r w:rsidR="00F424DC" w:rsidRPr="00836D42">
        <w:rPr>
          <w:vertAlign w:val="subscript"/>
        </w:rPr>
        <w:t>cat</w:t>
      </w:r>
      <w:r w:rsidRPr="00836D42">
        <w:t xml:space="preserve">, </w:t>
      </w:r>
      <w:r w:rsidR="00F424DC" w:rsidRPr="00836D42">
        <w:t>K</w:t>
      </w:r>
      <w:r w:rsidR="00F424DC" w:rsidRPr="00836D42">
        <w:rPr>
          <w:vertAlign w:val="subscript"/>
        </w:rPr>
        <w:t>M</w:t>
      </w:r>
      <w:r w:rsidRPr="00836D42">
        <w:t>, K</w:t>
      </w:r>
      <w:r w:rsidRPr="00836D42">
        <w:rPr>
          <w:vertAlign w:val="subscript"/>
        </w:rPr>
        <w:t>i</w:t>
      </w:r>
      <w:r w:rsidRPr="00836D42">
        <w:t>) measured using the reporter substrate 4-nitrophenyl-ß-D-glucoside. Greater than 95% of the designed mutations resulted in active and soluble protein. In the development of this dataset we discovered several mutations to non-catalytic residues (i.e. those not directly i</w:t>
      </w:r>
      <w:r w:rsidRPr="00836D42">
        <w:t>n</w:t>
      </w:r>
      <w:r w:rsidRPr="00836D42">
        <w:t>volved in the proposed reaction chemistry) that are as important to the enzyme-catalyzed reaction as catalytic residues. In add</w:t>
      </w:r>
      <w:r w:rsidRPr="00836D42">
        <w:t>i</w:t>
      </w:r>
      <w:r w:rsidRPr="00836D42">
        <w:t xml:space="preserve">tion, we are able to report the first analysis of the ability to predict effects on </w:t>
      </w:r>
      <w:r w:rsidR="00F424DC" w:rsidRPr="00836D42">
        <w:t>k</w:t>
      </w:r>
      <w:r w:rsidR="00F424DC" w:rsidRPr="00836D42">
        <w:rPr>
          <w:vertAlign w:val="subscript"/>
        </w:rPr>
        <w:t>cat</w:t>
      </w:r>
      <w:r w:rsidRPr="00836D42">
        <w:t xml:space="preserve">, </w:t>
      </w:r>
      <w:r w:rsidR="00F424DC" w:rsidRPr="00836D42">
        <w:t>K</w:t>
      </w:r>
      <w:r w:rsidR="00F424DC" w:rsidRPr="00836D42">
        <w:rPr>
          <w:vertAlign w:val="subscript"/>
        </w:rPr>
        <w:t>M</w:t>
      </w:r>
      <w:r w:rsidRPr="00836D42">
        <w:t xml:space="preserve">, and </w:t>
      </w:r>
      <w:r w:rsidR="00241020" w:rsidRPr="00836D42">
        <w:t>k</w:t>
      </w:r>
      <w:r w:rsidR="00241020" w:rsidRPr="00836D42">
        <w:rPr>
          <w:vertAlign w:val="subscript"/>
        </w:rPr>
        <w:t>cat</w:t>
      </w:r>
      <w:r w:rsidR="00241020" w:rsidRPr="00836D42">
        <w:t>/K</w:t>
      </w:r>
      <w:r w:rsidR="00241020" w:rsidRPr="00836D42">
        <w:rPr>
          <w:vertAlign w:val="subscript"/>
        </w:rPr>
        <w:t>M</w:t>
      </w:r>
      <w:r w:rsidR="00241020" w:rsidRPr="00836D42">
        <w:t xml:space="preserve"> </w:t>
      </w:r>
      <w:r w:rsidRPr="00836D42">
        <w:t xml:space="preserve">using molecular modeling. Finally, we illustrate how the use of machine learning </w:t>
      </w:r>
      <w:r w:rsidR="004620F2" w:rsidRPr="00836D42">
        <w:t>can be used to ide</w:t>
      </w:r>
      <w:r w:rsidR="004620F2" w:rsidRPr="00836D42">
        <w:t>n</w:t>
      </w:r>
      <w:r w:rsidR="004620F2" w:rsidRPr="00836D42">
        <w:t>tify</w:t>
      </w:r>
      <w:r w:rsidRPr="00836D42">
        <w:t xml:space="preserve"> calculated structural features from the molecular models that significantly improve the predictive accuracy of the molecular modeling. These analyses provide a unique insight into the fa</w:t>
      </w:r>
      <w:r w:rsidRPr="00836D42">
        <w:t>c</w:t>
      </w:r>
      <w:r w:rsidRPr="00836D42">
        <w:t>tors important for enzyme catalysis as well as a potential path forward to develop and evaluate next generation enzyme reeng</w:t>
      </w:r>
      <w:r w:rsidRPr="00836D42">
        <w:t>i</w:t>
      </w:r>
      <w:r w:rsidRPr="00836D42">
        <w:t>neering algorithms.</w:t>
      </w:r>
    </w:p>
    <w:p w14:paraId="48CA3A78" w14:textId="44610087" w:rsidR="00E277AB" w:rsidRPr="00836D42" w:rsidRDefault="005E7ED4" w:rsidP="00732216">
      <w:pPr>
        <w:pStyle w:val="Heading1"/>
        <w:ind w:left="0" w:firstLine="0"/>
      </w:pPr>
      <w:r w:rsidRPr="00836D42">
        <w:rPr>
          <w:rFonts w:ascii="Lucida Sans Unicode" w:hAnsi="Lucida Sans Unicode" w:cs="Lucida Sans Unicode"/>
        </w:rPr>
        <w:lastRenderedPageBreak/>
        <w:t>▩</w:t>
      </w:r>
      <w:r w:rsidRPr="00836D42">
        <w:t xml:space="preserve"> </w:t>
      </w:r>
      <w:r w:rsidR="00037B29" w:rsidRPr="00836D42">
        <w:t>RESULTS</w:t>
      </w:r>
    </w:p>
    <w:p w14:paraId="1131EE67" w14:textId="77777777" w:rsidR="00E277AB" w:rsidRPr="00836D42" w:rsidRDefault="00E277AB" w:rsidP="00DC17D4">
      <w:pPr>
        <w:pStyle w:val="Heading2"/>
      </w:pPr>
      <w:r w:rsidRPr="00836D42">
        <w:t>Computationally-directed engineering of BglB</w:t>
      </w:r>
    </w:p>
    <w:p w14:paraId="4393B2F8" w14:textId="164053C9" w:rsidR="00E277AB" w:rsidRPr="00836D42" w:rsidRDefault="00E277AB" w:rsidP="00DC17D4">
      <w:pPr>
        <w:pStyle w:val="TAMainText"/>
        <w:ind w:firstLine="0"/>
      </w:pPr>
      <w:r w:rsidRPr="00836D42">
        <w:t>The crystal structure of recombinant BglB with the substrate analog 2-deoxy-2-fluoro-alpha-D-glucopyranose bound was used to identify the substrate binding pocket and the catalytic residues. To generate a molecular model which approximates the first pr</w:t>
      </w:r>
      <w:r w:rsidRPr="00836D42">
        <w:t>o</w:t>
      </w:r>
      <w:r w:rsidRPr="00836D42">
        <w:t xml:space="preserve">posed transition state for the hydrolysis </w:t>
      </w:r>
      <w:r w:rsidR="00DC1162" w:rsidRPr="00836D42">
        <w:t xml:space="preserve">of </w:t>
      </w:r>
      <w:r w:rsidRPr="00836D42">
        <w:t xml:space="preserve">4-nitro-ß-D-glucoside, an SN2-like transition state was built and minimized in Spartan based on a 3D conformer of PubChem CID 92930. Functional constraints were used to define catalytic distances, angles, and dihedrals </w:t>
      </w:r>
      <w:r w:rsidR="004620F2" w:rsidRPr="00836D42">
        <w:t xml:space="preserve">between </w:t>
      </w:r>
      <w:r w:rsidRPr="00836D42">
        <w:t>4-nitrophenyl-ß-D-glucoside, the acid-base E164, the nucleophile E353, and Y295, which stabilizes the a</w:t>
      </w:r>
      <w:r w:rsidRPr="00836D42">
        <w:t>t</w:t>
      </w:r>
      <w:r w:rsidRPr="00836D42">
        <w:t>tacking species. The angle between the attacking oxygen from Glu 353, the anomeric carbon, and the phenolic oxygen was co</w:t>
      </w:r>
      <w:r w:rsidRPr="00836D42">
        <w:t>n</w:t>
      </w:r>
      <w:r w:rsidRPr="00836D42">
        <w:t>strained to 180˚, in accordance with an SN2-like mechanism [].</w:t>
      </w:r>
    </w:p>
    <w:p w14:paraId="1445ADDC" w14:textId="18B29993" w:rsidR="00E277AB" w:rsidRPr="00836D42" w:rsidRDefault="00934584" w:rsidP="00E277AB">
      <w:pPr>
        <w:pStyle w:val="TAMainText"/>
      </w:pPr>
      <w:r w:rsidRPr="00836D42">
        <w:t xml:space="preserve">To establish a set of mutants to </w:t>
      </w:r>
      <w:r w:rsidR="00E277AB" w:rsidRPr="00836D42">
        <w:t>genera</w:t>
      </w:r>
      <w:r w:rsidRPr="00836D42">
        <w:t>te and kinetically chara</w:t>
      </w:r>
      <w:r w:rsidRPr="00836D42">
        <w:t>c</w:t>
      </w:r>
      <w:r w:rsidRPr="00836D42">
        <w:t>terize, two methods were used.</w:t>
      </w:r>
      <w:r w:rsidR="00E277AB" w:rsidRPr="00836D42">
        <w:t xml:space="preserve"> The first method was a systematic alanine scan of the BglB active site where each residue within 12 A of the ligand in our model was individually mutated to alanine. In the second method, mutations predicted to be energetically favorable by the program Foldit were selected. Each mutation was explicitly modeled and scored within Foldit and a selection of mutations that did not increase the energy of the system by grea</w:t>
      </w:r>
      <w:r w:rsidR="00E277AB" w:rsidRPr="00836D42">
        <w:t>t</w:t>
      </w:r>
      <w:r w:rsidR="00E277AB" w:rsidRPr="00836D42">
        <w:t xml:space="preserve">er than 5 Rosetta Energy Units were chosen to synthesize and experimentally characterize. Figure 1 illustrates the positions throughout the protein where mutations were introduced, and a full list of mutations selected is listed in Supplemental Table 1. </w:t>
      </w:r>
      <w:r w:rsidR="00BF5488" w:rsidRPr="00836D42">
        <w:t>Together, a</w:t>
      </w:r>
      <w:r w:rsidR="00E277AB" w:rsidRPr="00836D42">
        <w:t xml:space="preserve"> total of 69 positions</w:t>
      </w:r>
      <w:r w:rsidR="00627D61" w:rsidRPr="00836D42">
        <w:t xml:space="preserve"> were covered over the 104</w:t>
      </w:r>
      <w:r w:rsidR="00E277AB" w:rsidRPr="00836D42">
        <w:t xml:space="preserve"> m</w:t>
      </w:r>
      <w:r w:rsidR="00E277AB" w:rsidRPr="00836D42">
        <w:t>u</w:t>
      </w:r>
      <w:r w:rsidR="00E277AB" w:rsidRPr="00836D42">
        <w:t>tants made.</w:t>
      </w:r>
    </w:p>
    <w:p w14:paraId="381D0911" w14:textId="0065E615" w:rsidR="00E277AB" w:rsidRPr="00836D42" w:rsidRDefault="00E277AB" w:rsidP="00FB1354">
      <w:pPr>
        <w:pStyle w:val="Heading3"/>
        <w:ind w:left="0"/>
      </w:pPr>
      <w:r w:rsidRPr="00836D42">
        <w:t>Protein production and purification</w:t>
      </w:r>
    </w:p>
    <w:p w14:paraId="4CF1A073" w14:textId="16BA5E0B" w:rsidR="00E277AB" w:rsidRPr="00836D42" w:rsidRDefault="002F2DFB" w:rsidP="00FB1354">
      <w:pPr>
        <w:pStyle w:val="TAMainText"/>
        <w:ind w:firstLine="0"/>
      </w:pPr>
      <w:r>
        <w:rPr>
          <w:noProof/>
        </w:rPr>
        <mc:AlternateContent>
          <mc:Choice Requires="wpg">
            <w:drawing>
              <wp:anchor distT="0" distB="0" distL="114300" distR="114300" simplePos="0" relativeHeight="251667456" behindDoc="0" locked="0" layoutInCell="1" allowOverlap="1" wp14:anchorId="7C0A914C" wp14:editId="126B7C0A">
                <wp:simplePos x="0" y="0"/>
                <wp:positionH relativeFrom="column">
                  <wp:posOffset>-3481070</wp:posOffset>
                </wp:positionH>
                <wp:positionV relativeFrom="paragraph">
                  <wp:posOffset>4157345</wp:posOffset>
                </wp:positionV>
                <wp:extent cx="3110230" cy="3999865"/>
                <wp:effectExtent l="0" t="0" r="0" b="0"/>
                <wp:wrapThrough wrapText="bothSides">
                  <wp:wrapPolygon edited="0">
                    <wp:start x="0" y="0"/>
                    <wp:lineTo x="0" y="17557"/>
                    <wp:lineTo x="176" y="21398"/>
                    <wp:lineTo x="21168" y="21398"/>
                    <wp:lineTo x="21344" y="17557"/>
                    <wp:lineTo x="21344"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3110230" cy="3999865"/>
                          <a:chOff x="0" y="0"/>
                          <a:chExt cx="3110230" cy="3999865"/>
                        </a:xfrm>
                      </wpg:grpSpPr>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17780" y="0"/>
                            <a:ext cx="3044825" cy="3540760"/>
                          </a:xfrm>
                          <a:prstGeom prst="rect">
                            <a:avLst/>
                          </a:prstGeom>
                        </pic:spPr>
                      </pic:pic>
                      <wps:wsp>
                        <wps:cNvPr id="12" name="Text Box 12"/>
                        <wps:cNvSpPr txBox="1"/>
                        <wps:spPr>
                          <a:xfrm>
                            <a:off x="0" y="3282950"/>
                            <a:ext cx="3110230" cy="71691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89F52D" w14:textId="70D8AEB6" w:rsidR="00CF7B7E" w:rsidRPr="005B1B4B" w:rsidRDefault="00CF7B7E" w:rsidP="002714B2">
                              <w:pPr>
                                <w:pStyle w:val="VAFigureCaption"/>
                                <w:rPr>
                                  <w:b w:val="0"/>
                                </w:rPr>
                              </w:pPr>
                              <w:r w:rsidRPr="00500F9A">
                                <w:t xml:space="preserve">Figure </w:t>
                              </w:r>
                              <w:r>
                                <w:t xml:space="preserve">2. Kinetic constants for 104 mutants of BglB. </w:t>
                              </w:r>
                              <w:r>
                                <w:rPr>
                                  <w:b w:val="0"/>
                                </w:rPr>
                                <w:t>Values for kcat, 1/KM, and kcat/KM are relative to wild type and in a log scale, with gold indicating improvement and blue indicating a lower value compared to wild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7" o:spid="_x0000_s1027" style="position:absolute;left:0;text-align:left;margin-left:-274.05pt;margin-top:327.35pt;width:244.9pt;height:314.95pt;z-index:251667456" coordsize="3110230,39998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17780;width:3044825;height:3540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o&#10;oivEAAAA2gAAAA8AAABkcnMvZG93bnJldi54bWxEj09rAjEUxO9Cv0N4hV5Es1pWymoUKQilnvxD&#10;0dtj89ws3bwsSdStn74RBI/DzPyGmS0624gL+VA7VjAaZiCIS6drrhTsd6vBB4gQkTU2jknBHwVY&#10;zF96Myy0u/KGLttYiQThUKACE2NbSBlKQxbD0LXEyTs5bzEm6SupPV4T3DZynGUTabHmtGCwpU9D&#10;5e/2bBX07fuE2uNt9JPnufGHw3L9XVZKvb12yymISF18hh/tL61gDPcr6QbI+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tooivEAAAA2gAAAA8AAAAAAAAAAAAAAAAAnAIA&#10;AGRycy9kb3ducmV2LnhtbFBLBQYAAAAABAAEAPcAAACNAwAAAAA=&#10;">
                  <v:imagedata r:id="rId13" o:title=""/>
                  <v:path arrowok="t"/>
                </v:shape>
                <v:shape id="Text Box 12" o:spid="_x0000_s1029" type="#_x0000_t202" style="position:absolute;top:3282950;width:3110230;height:7169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5589F52D" w14:textId="70D8AEB6" w:rsidR="00CF7B7E" w:rsidRPr="005B1B4B" w:rsidRDefault="00CF7B7E" w:rsidP="002714B2">
                        <w:pPr>
                          <w:pStyle w:val="VAFigureCaption"/>
                          <w:rPr>
                            <w:b w:val="0"/>
                          </w:rPr>
                        </w:pPr>
                        <w:r w:rsidRPr="00500F9A">
                          <w:t xml:space="preserve">Figure </w:t>
                        </w:r>
                        <w:r>
                          <w:t xml:space="preserve">2. Kinetic constants for 104 mutants of BglB. </w:t>
                        </w:r>
                        <w:r>
                          <w:rPr>
                            <w:b w:val="0"/>
                          </w:rPr>
                          <w:t>Values for kcat, 1/KM, and kcat/KM are relative to wild type and in a log scale, with gold indicating improvement and blue indicating a lower value compared to wild type</w:t>
                        </w:r>
                      </w:p>
                    </w:txbxContent>
                  </v:textbox>
                </v:shape>
                <w10:wrap type="through"/>
              </v:group>
            </w:pict>
          </mc:Fallback>
        </mc:AlternateContent>
      </w:r>
      <w:r w:rsidR="00B02E10" w:rsidRPr="00836D42">
        <w:t>Each of the 104</w:t>
      </w:r>
      <w:r w:rsidR="00E277AB" w:rsidRPr="00836D42">
        <w:t xml:space="preserve"> site-specific mutants was generated via Kunkel mutagenesis and sequence verified using the Transcriptic cloud laboratory platform. All mutants were transformed into </w:t>
      </w:r>
      <w:r w:rsidR="00E277AB" w:rsidRPr="00836D42">
        <w:rPr>
          <w:i/>
          <w:iCs/>
        </w:rPr>
        <w:t>E. coli</w:t>
      </w:r>
      <w:r w:rsidR="00E277AB" w:rsidRPr="00836D42">
        <w:t xml:space="preserve"> BLR(DE3) cells, protein expressed using IPTG based induction, and purified using immobilized metal affinity chromatography. After elution the absorbance at 280 nm was used to quantify pr</w:t>
      </w:r>
      <w:r w:rsidR="00E277AB" w:rsidRPr="00836D42">
        <w:t>o</w:t>
      </w:r>
      <w:r w:rsidR="00E277AB" w:rsidRPr="00836D42">
        <w:t>tein yield and SDS-PAGE was used to evaluate purity. All pr</w:t>
      </w:r>
      <w:r w:rsidR="00E277AB" w:rsidRPr="00836D42">
        <w:t>o</w:t>
      </w:r>
      <w:r w:rsidR="00E277AB" w:rsidRPr="00836D42">
        <w:t>teins used in the study were greater than 80% pure.</w:t>
      </w:r>
    </w:p>
    <w:p w14:paraId="7D7156F3" w14:textId="405013FD" w:rsidR="0098420F" w:rsidRPr="00836D42" w:rsidRDefault="00E277AB" w:rsidP="00C0527F">
      <w:pPr>
        <w:pStyle w:val="TAMainText"/>
      </w:pPr>
      <w:r w:rsidRPr="00836D42">
        <w:t xml:space="preserve">Of the 104 mutants synthesized, </w:t>
      </w:r>
      <w:r w:rsidR="007722F3" w:rsidRPr="00836D42">
        <w:t>90</w:t>
      </w:r>
      <w:r w:rsidRPr="00836D42">
        <w:t xml:space="preserve"> were found to be expressed and purified as soluble protein. A total of ten biological replicates of the native BglB were used to assess expression and purification variance, the average yield was found to be 0.5 ± 0.3 mg/mL. In </w:t>
      </w:r>
      <w:r w:rsidR="007722F3" w:rsidRPr="00836D42">
        <w:t>Supplemental F</w:t>
      </w:r>
      <w:r w:rsidRPr="00836D42">
        <w:t xml:space="preserve">igure </w:t>
      </w:r>
      <w:r w:rsidR="007722F3" w:rsidRPr="00836D42">
        <w:t>[Yields]</w:t>
      </w:r>
      <w:r w:rsidRPr="00836D42">
        <w:t xml:space="preserve"> the di</w:t>
      </w:r>
      <w:r w:rsidR="006E4478" w:rsidRPr="00836D42">
        <w:t>stribution of yields for all 104</w:t>
      </w:r>
      <w:r w:rsidRPr="00836D42">
        <w:t xml:space="preserve"> mutants are illustrated. Greater than </w:t>
      </w:r>
      <w:r w:rsidR="00713B6A" w:rsidRPr="00836D42">
        <w:t>70</w:t>
      </w:r>
      <w:r w:rsidRPr="00836D42">
        <w:t xml:space="preserve">% maintained the yields obtained for native BglB, and </w:t>
      </w:r>
      <w:r w:rsidR="00090E6B" w:rsidRPr="00836D42">
        <w:t>14</w:t>
      </w:r>
      <w:r w:rsidRPr="00836D42">
        <w:t>% were not expressed and pur</w:t>
      </w:r>
      <w:r w:rsidRPr="00836D42">
        <w:t>i</w:t>
      </w:r>
      <w:r w:rsidRPr="00836D42">
        <w:t>fied as a soluble protein above our limit of detection (0.2 mg/mL).</w:t>
      </w:r>
    </w:p>
    <w:p w14:paraId="05F8F379" w14:textId="4902E723" w:rsidR="00C74D5E" w:rsidRPr="00C74D5E" w:rsidRDefault="00E277AB" w:rsidP="0026552B">
      <w:pPr>
        <w:pStyle w:val="Heading3"/>
        <w:ind w:left="0"/>
      </w:pPr>
      <w:r w:rsidRPr="00836D42">
        <w:t>Kinetic characterization of mutants</w:t>
      </w:r>
    </w:p>
    <w:p w14:paraId="4C45A6FC" w14:textId="77777777" w:rsidR="00A536FB" w:rsidRDefault="00E277AB" w:rsidP="00BE735E">
      <w:pPr>
        <w:pStyle w:val="TAMainText"/>
      </w:pPr>
      <w:r w:rsidRPr="00836D42">
        <w:t xml:space="preserve">The Michaelis-Menten kinetic constants for each of the 104 mutants was measured using the colorimetric assay of 4-nitrophenyl-ß-D-glucoside hydrolysis. Ten biological replicates of the wild type enzyme had an average </w:t>
      </w:r>
      <w:r w:rsidR="00F424DC" w:rsidRPr="00836D42">
        <w:t>k</w:t>
      </w:r>
      <w:r w:rsidR="00F424DC" w:rsidRPr="00836D42">
        <w:rPr>
          <w:vertAlign w:val="subscript"/>
        </w:rPr>
        <w:t>cat</w:t>
      </w:r>
      <w:r w:rsidRPr="00836D42">
        <w:t xml:space="preserve"> of 88</w:t>
      </w:r>
      <w:r w:rsidR="0011175E" w:rsidRPr="00836D42">
        <w:t xml:space="preserve">0 ± 10 </w:t>
      </w:r>
      <w:r w:rsidRPr="00836D42">
        <w:t>min</w:t>
      </w:r>
      <w:r w:rsidR="0011175E" w:rsidRPr="00836D42">
        <w:rPr>
          <w:vertAlign w:val="superscript"/>
        </w:rPr>
        <w:t>–1</w:t>
      </w:r>
      <w:r w:rsidRPr="00836D42">
        <w:t xml:space="preserve">, an average </w:t>
      </w:r>
      <w:r w:rsidR="00F424DC" w:rsidRPr="00836D42">
        <w:t>K</w:t>
      </w:r>
      <w:r w:rsidR="00F424DC" w:rsidRPr="00836D42">
        <w:rPr>
          <w:vertAlign w:val="subscript"/>
        </w:rPr>
        <w:t>M</w:t>
      </w:r>
      <w:r w:rsidRPr="00836D42">
        <w:t xml:space="preserve"> of 5 ± 0.2 mM, and </w:t>
      </w:r>
      <w:r w:rsidR="00F424DC" w:rsidRPr="00836D42">
        <w:t>k</w:t>
      </w:r>
      <w:r w:rsidR="00F424DC" w:rsidRPr="00836D42">
        <w:rPr>
          <w:vertAlign w:val="subscript"/>
        </w:rPr>
        <w:t>cat</w:t>
      </w:r>
      <w:r w:rsidR="00F424DC" w:rsidRPr="00836D42">
        <w:t>/K</w:t>
      </w:r>
      <w:r w:rsidR="00F424DC" w:rsidRPr="00836D42">
        <w:rPr>
          <w:vertAlign w:val="subscript"/>
        </w:rPr>
        <w:t>M</w:t>
      </w:r>
      <w:r w:rsidR="00F424DC" w:rsidRPr="00836D42">
        <w:t xml:space="preserve"> </w:t>
      </w:r>
      <w:r w:rsidRPr="00836D42">
        <w:t xml:space="preserve">of 171,000 ± 0.05 </w:t>
      </w:r>
      <w:r w:rsidR="0011175E" w:rsidRPr="00836D42">
        <w:t>1/M*</w:t>
      </w:r>
      <w:r w:rsidRPr="00836D42">
        <w:t xml:space="preserve">min. Kinetic constants for each mutant with the substrate 4-nitrophenyl-ß-D-glucoside are represented as a heatmap in Figure 2. Observed rates at 8 substrate concentrations were fit to the Michaelis-Menten equation using SciPy. </w:t>
      </w:r>
    </w:p>
    <w:p w14:paraId="1E8A65B2" w14:textId="2723E3BF" w:rsidR="004D31A9" w:rsidRDefault="00E277AB" w:rsidP="00BE735E">
      <w:pPr>
        <w:pStyle w:val="TAMainText"/>
      </w:pPr>
      <w:r w:rsidRPr="00836D42">
        <w:lastRenderedPageBreak/>
        <w:t>In addition, a complete table with experimentally measured k</w:t>
      </w:r>
      <w:r w:rsidRPr="00836D42">
        <w:t>i</w:t>
      </w:r>
      <w:r w:rsidRPr="00836D42">
        <w:t>ne</w:t>
      </w:r>
      <w:r w:rsidRPr="00836D42">
        <w:t>t</w:t>
      </w:r>
      <w:r w:rsidRPr="00836D42">
        <w:t>ic constants is reported in Supplemental Table 2 and the non-linear regression analysis fit to each measurement is reported in Supplemental Figure 2. Based on the maximum concentration of enzyme used in our assays and colorimetric absorbance changes at the highest substrate concentration used we estimate our a</w:t>
      </w:r>
      <w:r w:rsidRPr="00836D42">
        <w:t>s</w:t>
      </w:r>
      <w:r w:rsidRPr="00836D42">
        <w:t>says limit of d</w:t>
      </w:r>
      <w:r w:rsidRPr="00836D42">
        <w:t>e</w:t>
      </w:r>
      <w:r w:rsidRPr="00836D42">
        <w:t>tection for k</w:t>
      </w:r>
      <w:r w:rsidRPr="00836D42">
        <w:rPr>
          <w:vertAlign w:val="subscript"/>
        </w:rPr>
        <w:t>cat</w:t>
      </w:r>
      <w:r w:rsidRPr="00836D42">
        <w:t>/K</w:t>
      </w:r>
      <w:r w:rsidRPr="00836D42">
        <w:rPr>
          <w:vertAlign w:val="subscript"/>
        </w:rPr>
        <w:t>M</w:t>
      </w:r>
      <w:r w:rsidRPr="00836D42">
        <w:t xml:space="preserve"> to be 10 M-1min-1. Of the </w:t>
      </w:r>
      <w:r w:rsidR="00A8556F" w:rsidRPr="00836D42">
        <w:t>90</w:t>
      </w:r>
      <w:r w:rsidRPr="00836D42">
        <w:t xml:space="preserve"> solubly purified mutants </w:t>
      </w:r>
      <w:r w:rsidR="00A16F5A" w:rsidRPr="00836D42">
        <w:t>6</w:t>
      </w:r>
      <w:r w:rsidRPr="00836D42">
        <w:t xml:space="preserve"> are b</w:t>
      </w:r>
      <w:r w:rsidRPr="00836D42">
        <w:t>e</w:t>
      </w:r>
      <w:r w:rsidRPr="00836D42">
        <w:t>low this limit of detection. The highest catalytic efficiency o</w:t>
      </w:r>
      <w:r w:rsidRPr="00836D42">
        <w:t>b</w:t>
      </w:r>
      <w:r w:rsidRPr="00836D42">
        <w:t>served is 5.6 x 105 M</w:t>
      </w:r>
      <w:r w:rsidRPr="00836D42">
        <w:rPr>
          <w:vertAlign w:val="superscript"/>
        </w:rPr>
        <w:t>-1</w:t>
      </w:r>
      <w:r w:rsidRPr="00836D42">
        <w:t xml:space="preserve"> min</w:t>
      </w:r>
      <w:r w:rsidRPr="00836D42">
        <w:rPr>
          <w:vertAlign w:val="superscript"/>
        </w:rPr>
        <w:t>-1</w:t>
      </w:r>
      <w:r w:rsidRPr="00836D42">
        <w:t xml:space="preserve"> for mutation R240A. In addition, while no substrate inhibition was observed on the wild type BglB, four mutants exhibited measur</w:t>
      </w:r>
      <w:r w:rsidRPr="00836D42">
        <w:t>a</w:t>
      </w:r>
      <w:r w:rsidRPr="00836D42">
        <w:t xml:space="preserve">ble substrate inhibition and are reported in Supplemental Table </w:t>
      </w:r>
      <w:r w:rsidR="00193341" w:rsidRPr="00836D42">
        <w:t>[SI]</w:t>
      </w:r>
      <w:r w:rsidRPr="00836D42">
        <w:t>.</w:t>
      </w:r>
    </w:p>
    <w:p w14:paraId="7F4DF7D5" w14:textId="7AEE637C" w:rsidR="004D31A9" w:rsidRDefault="007375CD" w:rsidP="004D31A9">
      <w:pPr>
        <w:pStyle w:val="Heading2"/>
      </w:pPr>
      <w:r>
        <w:t>S</w:t>
      </w:r>
      <w:r w:rsidR="004D31A9">
        <w:t>equence-structure-function</w:t>
      </w:r>
      <w:r w:rsidR="004E3D8C">
        <w:t xml:space="preserve"> relationships</w:t>
      </w:r>
      <w:r w:rsidR="004D31A9">
        <w:t xml:space="preserve"> </w:t>
      </w:r>
      <w:r w:rsidR="002B05D5">
        <w:t>in BglB</w:t>
      </w:r>
    </w:p>
    <w:p w14:paraId="0BF1FF66" w14:textId="77777777" w:rsidR="000F53A5" w:rsidRDefault="000F53A5" w:rsidP="00322309">
      <w:pPr>
        <w:pStyle w:val="TAMainText"/>
        <w:ind w:firstLine="0"/>
      </w:pPr>
      <w:r>
        <w:rPr>
          <w:noProof/>
        </w:rPr>
        <mc:AlternateContent>
          <mc:Choice Requires="wpg">
            <w:drawing>
              <wp:inline distT="0" distB="0" distL="0" distR="0" wp14:anchorId="02F479BF" wp14:editId="670BB59B">
                <wp:extent cx="3177540" cy="4286250"/>
                <wp:effectExtent l="0" t="0" r="0" b="6350"/>
                <wp:docPr id="1" name="Group 1"/>
                <wp:cNvGraphicFramePr/>
                <a:graphic xmlns:a="http://schemas.openxmlformats.org/drawingml/2006/main">
                  <a:graphicData uri="http://schemas.microsoft.com/office/word/2010/wordprocessingGroup">
                    <wpg:wgp>
                      <wpg:cNvGrpSpPr/>
                      <wpg:grpSpPr>
                        <a:xfrm>
                          <a:off x="0" y="0"/>
                          <a:ext cx="3177540" cy="4286250"/>
                          <a:chOff x="0" y="0"/>
                          <a:chExt cx="3177540" cy="4286250"/>
                        </a:xfrm>
                      </wpg:grpSpPr>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5875" y="0"/>
                            <a:ext cx="2962910" cy="2962910"/>
                          </a:xfrm>
                          <a:prstGeom prst="rect">
                            <a:avLst/>
                          </a:prstGeom>
                        </pic:spPr>
                      </pic:pic>
                      <wps:wsp>
                        <wps:cNvPr id="11" name="Text Box 11"/>
                        <wps:cNvSpPr txBox="1"/>
                        <wps:spPr>
                          <a:xfrm>
                            <a:off x="0" y="3027680"/>
                            <a:ext cx="3177540" cy="125857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F35BA7" w14:textId="18A82FAE" w:rsidR="00CF7B7E" w:rsidRDefault="00CF7B7E" w:rsidP="002714B2">
                              <w:pPr>
                                <w:pStyle w:val="VAFigureCaption"/>
                              </w:pPr>
                              <w:r w:rsidRPr="00A462D6">
                                <w:t>Figure 4</w:t>
                              </w:r>
                              <w:r>
                                <w:t xml:space="preserve">. </w:t>
                              </w:r>
                              <w:r w:rsidRPr="00F8445F">
                                <w:rPr>
                                  <w:b w:val="0"/>
                                </w:rPr>
                                <w:t>(A) Drawing of the active site of BglB showing esta</w:t>
                              </w:r>
                              <w:r w:rsidRPr="00F8445F">
                                <w:rPr>
                                  <w:b w:val="0"/>
                                </w:rPr>
                                <w:t>b</w:t>
                              </w:r>
                              <w:r>
                                <w:rPr>
                                  <w:b w:val="0"/>
                                </w:rPr>
                                <w:t>lished catalytic residues, navy,</w:t>
                              </w:r>
                              <w:r w:rsidRPr="00F8445F">
                                <w:rPr>
                                  <w:b w:val="0"/>
                                </w:rPr>
                                <w:t xml:space="preserve"> and a selection of residues muta</w:t>
                              </w:r>
                              <w:r w:rsidRPr="00F8445F">
                                <w:rPr>
                                  <w:b w:val="0"/>
                                </w:rPr>
                                <w:t>t</w:t>
                              </w:r>
                              <w:r>
                                <w:rPr>
                                  <w:b w:val="0"/>
                                </w:rPr>
                                <w:t xml:space="preserve">ed, </w:t>
                              </w:r>
                              <w:r w:rsidRPr="00F8445F">
                                <w:rPr>
                                  <w:b w:val="0"/>
                                </w:rPr>
                                <w:t>gold</w:t>
                              </w:r>
                              <w:r>
                                <w:rPr>
                                  <w:b w:val="0"/>
                                </w:rPr>
                                <w:t>. (C) Multiple sequence alignment of the Pfam database’s collection of family 1 glycoside hydrolases. (B) Enlargements of the multiple s</w:t>
                              </w:r>
                              <w:r>
                                <w:rPr>
                                  <w:b w:val="0"/>
                                </w:rPr>
                                <w:t>e</w:t>
                              </w:r>
                              <w:r>
                                <w:rPr>
                                  <w:b w:val="0"/>
                                </w:rPr>
                                <w:t>quence alignment at residues of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1" o:spid="_x0000_s1030" style="width:250.2pt;height:337.5pt;mso-position-horizontal-relative:char;mso-position-vertical-relative:line" coordsize="3177540,42862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">
                <v:shape id="Picture 7" o:spid="_x0000_s1031" type="#_x0000_t75" style="position:absolute;left:15875;width:2962910;height:29629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I&#10;4UPDAAAA2gAAAA8AAABkcnMvZG93bnJldi54bWxEj0FrwkAUhO+C/2F5gjfd2INtUzdBlIClXrQe&#10;2tsj+8yGZN+m2VXTf+8KhR6HmfmGWeWDbcWVel87VrCYJyCIS6drrhScPovZCwgfkDW2jknBL3nI&#10;s/Fohal2Nz7Q9RgqESHsU1RgQuhSKX1pyKKfu444emfXWwxR9pXUPd4i3LbyKUmW0mLNccFgRxtD&#10;ZXO8WAXvzWvxtU0O+4Z+Puxpvx2KbzZKTSfD+g1EoCH8h//aO63gGR5X4g2Q2R0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gjhQ8MAAADaAAAADwAAAAAAAAAAAAAAAACcAgAA&#10;ZHJzL2Rvd25yZXYueG1sUEsFBgAAAAAEAAQA9wAAAIwDAAAAAA==&#10;">
                  <v:imagedata r:id="rId15" o:title=""/>
                  <v:path arrowok="t"/>
                </v:shape>
                <v:shape id="Text Box 11" o:spid="_x0000_s1032" type="#_x0000_t202" style="position:absolute;top:3027680;width:3177540;height:12585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58F35BA7" w14:textId="18A82FAE" w:rsidR="00CF7B7E" w:rsidRDefault="00CF7B7E" w:rsidP="002714B2">
                        <w:pPr>
                          <w:pStyle w:val="VAFigureCaption"/>
                        </w:pPr>
                        <w:r w:rsidRPr="00A462D6">
                          <w:t>Figure 4</w:t>
                        </w:r>
                        <w:r>
                          <w:t xml:space="preserve">. </w:t>
                        </w:r>
                        <w:r w:rsidRPr="00F8445F">
                          <w:rPr>
                            <w:b w:val="0"/>
                          </w:rPr>
                          <w:t>(A) Drawing of the active site of BglB showing esta</w:t>
                        </w:r>
                        <w:r w:rsidRPr="00F8445F">
                          <w:rPr>
                            <w:b w:val="0"/>
                          </w:rPr>
                          <w:t>b</w:t>
                        </w:r>
                        <w:r>
                          <w:rPr>
                            <w:b w:val="0"/>
                          </w:rPr>
                          <w:t>lished catalytic residues, navy,</w:t>
                        </w:r>
                        <w:r w:rsidRPr="00F8445F">
                          <w:rPr>
                            <w:b w:val="0"/>
                          </w:rPr>
                          <w:t xml:space="preserve"> and a selection of residues muta</w:t>
                        </w:r>
                        <w:r w:rsidRPr="00F8445F">
                          <w:rPr>
                            <w:b w:val="0"/>
                          </w:rPr>
                          <w:t>t</w:t>
                        </w:r>
                        <w:r>
                          <w:rPr>
                            <w:b w:val="0"/>
                          </w:rPr>
                          <w:t xml:space="preserve">ed, </w:t>
                        </w:r>
                        <w:r w:rsidRPr="00F8445F">
                          <w:rPr>
                            <w:b w:val="0"/>
                          </w:rPr>
                          <w:t>gold</w:t>
                        </w:r>
                        <w:r>
                          <w:rPr>
                            <w:b w:val="0"/>
                          </w:rPr>
                          <w:t>. (C) Multiple sequence alignment of the Pfam database’s collection of family 1 glycoside hydrolases. (B) Enlargements of the multiple s</w:t>
                        </w:r>
                        <w:r>
                          <w:rPr>
                            <w:b w:val="0"/>
                          </w:rPr>
                          <w:t>e</w:t>
                        </w:r>
                        <w:r>
                          <w:rPr>
                            <w:b w:val="0"/>
                          </w:rPr>
                          <w:t>quence alignment at residues of importance.</w:t>
                        </w:r>
                      </w:p>
                    </w:txbxContent>
                  </v:textbox>
                </v:shape>
                <w10:anchorlock/>
              </v:group>
            </w:pict>
          </mc:Fallback>
        </mc:AlternateContent>
      </w:r>
      <w:r w:rsidR="00BE735E" w:rsidRPr="00836D42">
        <w:t>In agreement with previous studies, our results clearly demo</w:t>
      </w:r>
      <w:r w:rsidR="00BE735E" w:rsidRPr="00836D42">
        <w:t>n</w:t>
      </w:r>
      <w:r w:rsidR="00BE735E" w:rsidRPr="00836D42">
        <w:t xml:space="preserve">strate the important catalytic roles for E164, E353, and Y295. </w:t>
      </w:r>
      <w:r w:rsidR="00BE735E" w:rsidRPr="00836D42">
        <w:lastRenderedPageBreak/>
        <w:t xml:space="preserve">Mutating any of these residues to alanine results in more a more than 85,000-fold reduction in catalytic efficiency. However, the systematic alanine scan of every residue within 12 A of the ligand revealed unexpected structure-function relationships in BglB. </w:t>
      </w:r>
    </w:p>
    <w:p w14:paraId="728E5E68" w14:textId="5DDFADEA" w:rsidR="00BE735E" w:rsidRPr="00836D42" w:rsidRDefault="00BE735E" w:rsidP="000F53A5">
      <w:pPr>
        <w:pStyle w:val="TAMainText"/>
      </w:pPr>
      <w:r w:rsidRPr="00836D42">
        <w:t xml:space="preserve">One of the residues that had an unexpected effect on function was Q19. Based on a multiple sequence alignment of the Pfam database for the BglB enzyme family (F1GH), 1,554 non-redundant proteins, this glutamine is 95% conserved (Figure </w:t>
      </w:r>
      <w:r w:rsidR="0013410A" w:rsidRPr="00836D42">
        <w:t>4</w:t>
      </w:r>
      <w:r w:rsidR="004E33A7" w:rsidRPr="00836D42">
        <w:t>B</w:t>
      </w:r>
      <w:r w:rsidRPr="00836D42">
        <w:t>). A structural analysis illustrates that both the nitrogen and oxygen of the amide are making interactions with the C-5 and</w:t>
      </w:r>
      <w:r w:rsidR="00C9244B" w:rsidRPr="00836D42">
        <w:t xml:space="preserve"> C-5 sugar hydroxyls (Figure 4</w:t>
      </w:r>
      <w:r w:rsidRPr="00836D42">
        <w:t>A). While removing these interactions would be predicted to decrease catalytic efficiency, it was unexpected to observe a 57,000-fold reduction. This single mutation is equiv</w:t>
      </w:r>
      <w:r w:rsidRPr="00836D42">
        <w:t>a</w:t>
      </w:r>
      <w:r w:rsidRPr="00836D42">
        <w:t>lent to removing E353, which reduces activity 85,000-fold. Ho</w:t>
      </w:r>
      <w:r w:rsidRPr="00836D42">
        <w:t>w</w:t>
      </w:r>
      <w:r w:rsidRPr="00836D42">
        <w:t xml:space="preserve">ever, unlike E353, the nucleophilic glutamate directly involved in the reaction chemistry, Q19 is only indirectly involved in the chemical reaction taking place. A crystal structure in complex with the 2-deoxy-2-fluoro-alpha-D-glucopyranose inhibitor of the Q19A mutation may help elucidate the structural effect of this mutation. Based on molecular modeling, no major structural change for his mutant is predicted. Drawings of the lowest-energy models for this mutant can be found in Supplemental X. </w:t>
      </w:r>
    </w:p>
    <w:p w14:paraId="7647CB7C" w14:textId="246CD3A4" w:rsidR="00D05BDB" w:rsidRDefault="00BE735E" w:rsidP="00823A11">
      <w:pPr>
        <w:pStyle w:val="TAMainText"/>
      </w:pPr>
      <w:r w:rsidRPr="00836D42">
        <w:t>Another unexpected finding was an increase in the rate of c</w:t>
      </w:r>
      <w:r w:rsidRPr="00836D42">
        <w:t>a</w:t>
      </w:r>
      <w:r w:rsidRPr="00836D42">
        <w:t>talysis by ten fold by a single point mutant, R240A. R240 is not predicted to make a direct molecular interaction with the su</w:t>
      </w:r>
      <w:r w:rsidRPr="00836D42">
        <w:t>b</w:t>
      </w:r>
      <w:r w:rsidRPr="00836D42">
        <w:t>strate, so it is unclear by what mechanism this mutation</w:t>
      </w:r>
      <w:r w:rsidR="00CB5169" w:rsidRPr="00836D42">
        <w:t xml:space="preserve"> </w:t>
      </w:r>
      <w:r w:rsidRPr="00836D42">
        <w:t xml:space="preserve">increased the rate of catalysis by ten fold while increasing the pseudo–dissociation constant </w:t>
      </w:r>
      <w:r w:rsidRPr="00836D42">
        <w:rPr>
          <w:i/>
          <w:iCs/>
        </w:rPr>
        <w:t>K</w:t>
      </w:r>
      <w:r w:rsidRPr="00836D42">
        <w:rPr>
          <w:i/>
          <w:iCs/>
          <w:vertAlign w:val="subscript"/>
        </w:rPr>
        <w:t>M</w:t>
      </w:r>
      <w:r w:rsidRPr="00836D42">
        <w:t xml:space="preserve"> about 4 fold. The crystal structure r</w:t>
      </w:r>
      <w:r w:rsidRPr="00836D42">
        <w:t>e</w:t>
      </w:r>
      <w:r w:rsidRPr="00836D42">
        <w:t>veals tha</w:t>
      </w:r>
      <w:r w:rsidR="00097358" w:rsidRPr="00836D42">
        <w:t xml:space="preserve">t the sidechain of R240 forms </w:t>
      </w:r>
      <w:r w:rsidRPr="00836D42">
        <w:t>two hydrogen bonds with the sidechain E222. Mutation of R240 to alanine, removing these interactions, is predicted by molecular modeling to stabili</w:t>
      </w:r>
      <w:r w:rsidR="00F679E4" w:rsidRPr="00836D42">
        <w:t>ze an alternate rotamer of E222</w:t>
      </w:r>
      <w:r w:rsidRPr="00836D42">
        <w:t>, with the acid functional group of the glutamate moving closer to the active site (Figure XXXB). This will result in a significant change in the electrostatic environment of the active site. Further supporting the hypothesis that the ele</w:t>
      </w:r>
      <w:r w:rsidRPr="00836D42">
        <w:t>c</w:t>
      </w:r>
      <w:r w:rsidRPr="00836D42">
        <w:t>tronegative environment in this region of the active site is i</w:t>
      </w:r>
      <w:r w:rsidRPr="00836D42">
        <w:t>m</w:t>
      </w:r>
      <w:r w:rsidRPr="00836D42">
        <w:t>portant to catalysis is that the mutation E222A decreases k</w:t>
      </w:r>
      <w:r w:rsidRPr="00836D42">
        <w:rPr>
          <w:vertAlign w:val="subscript"/>
        </w:rPr>
        <w:t>cat</w:t>
      </w:r>
      <w:r w:rsidRPr="00836D42">
        <w:t xml:space="preserve"> by ten fold. </w:t>
      </w:r>
    </w:p>
    <w:p w14:paraId="02CFDD65" w14:textId="77777777" w:rsidR="003016C0" w:rsidRDefault="002714B2" w:rsidP="00D05BDB">
      <w:pPr>
        <w:pStyle w:val="Heading3"/>
        <w:ind w:left="0"/>
      </w:pPr>
      <w:r>
        <w:rPr>
          <w:noProof/>
        </w:rPr>
        <w:lastRenderedPageBreak/>
        <mc:AlternateContent>
          <mc:Choice Requires="wps">
            <w:drawing>
              <wp:anchor distT="0" distB="0" distL="114300" distR="114300" simplePos="0" relativeHeight="251676672" behindDoc="0" locked="0" layoutInCell="1" allowOverlap="1" wp14:anchorId="5BDDE70D" wp14:editId="12AB9637">
                <wp:simplePos x="0" y="0"/>
                <wp:positionH relativeFrom="margin">
                  <wp:posOffset>29210</wp:posOffset>
                </wp:positionH>
                <wp:positionV relativeFrom="margin">
                  <wp:posOffset>1901190</wp:posOffset>
                </wp:positionV>
                <wp:extent cx="6350000" cy="64516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6350000" cy="6451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74A29A" w14:textId="6C64BCE4" w:rsidR="00CF7B7E" w:rsidRPr="002714B2" w:rsidRDefault="00CF7B7E" w:rsidP="002714B2">
                            <w:pPr>
                              <w:pStyle w:val="VAFigureCaption"/>
                            </w:pPr>
                            <w:r w:rsidRPr="002714B2">
                              <w:t xml:space="preserve">Figure 3. </w:t>
                            </w:r>
                            <w:r>
                              <w:t>Machine learning predictions of kinetic constants against the measured values</w:t>
                            </w:r>
                            <w:r w:rsidRPr="002714B2">
                              <w:t>.</w:t>
                            </w:r>
                            <w:r>
                              <w:t xml:space="preserve"> </w:t>
                            </w:r>
                            <w:r>
                              <w:rPr>
                                <w:b w:val="0"/>
                              </w:rPr>
                              <w:t>The predicted values of kcat/KM (A), kcat (B), and KM (C) ve</w:t>
                            </w:r>
                            <w:r>
                              <w:rPr>
                                <w:b w:val="0"/>
                              </w:rPr>
                              <w:t>r</w:t>
                            </w:r>
                            <w:r>
                              <w:rPr>
                                <w:b w:val="0"/>
                              </w:rPr>
                              <w:t>sus the measured values on a log scale. Inset histograms display the range of data observed.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 o:spid="_x0000_s1033" type="#_x0000_t202" style="position:absolute;left:0;text-align:left;margin-left:2.3pt;margin-top:149.7pt;width:500pt;height:50.8pt;z-index:25167667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" filled="f" stroked="f">
                <v:textbox>
                  <w:txbxContent>
                    <w:p w14:paraId="6074A29A" w14:textId="6C64BCE4" w:rsidR="00CF7B7E" w:rsidRPr="002714B2" w:rsidRDefault="00CF7B7E" w:rsidP="002714B2">
                      <w:pPr>
                        <w:pStyle w:val="VAFigureCaption"/>
                      </w:pPr>
                      <w:r w:rsidRPr="002714B2">
                        <w:t xml:space="preserve">Figure 3. </w:t>
                      </w:r>
                      <w:r>
                        <w:t>Machine learning predictions of kinetic constants against the measured values</w:t>
                      </w:r>
                      <w:r w:rsidRPr="002714B2">
                        <w:t>.</w:t>
                      </w:r>
                      <w:r>
                        <w:t xml:space="preserve"> </w:t>
                      </w:r>
                      <w:r>
                        <w:rPr>
                          <w:b w:val="0"/>
                        </w:rPr>
                        <w:t>The predicted values of kcat/KM (A), kcat (B), and KM (C) ve</w:t>
                      </w:r>
                      <w:r>
                        <w:rPr>
                          <w:b w:val="0"/>
                        </w:rPr>
                        <w:t>r</w:t>
                      </w:r>
                      <w:r>
                        <w:rPr>
                          <w:b w:val="0"/>
                        </w:rPr>
                        <w:t>sus the measured values on a log scale. Inset histograms display the range of data observed.</w:t>
                      </w:r>
                    </w:p>
                  </w:txbxContent>
                </v:textbox>
                <w10:wrap type="square" anchorx="margin" anchory="margin"/>
              </v:shape>
            </w:pict>
          </mc:Fallback>
        </mc:AlternateContent>
      </w:r>
      <w:r>
        <w:rPr>
          <w:noProof/>
        </w:rPr>
        <w:drawing>
          <wp:anchor distT="0" distB="0" distL="114300" distR="114300" simplePos="0" relativeHeight="251675648" behindDoc="0" locked="0" layoutInCell="1" allowOverlap="1" wp14:anchorId="14DF80A4" wp14:editId="2C27EAC0">
            <wp:simplePos x="0" y="0"/>
            <wp:positionH relativeFrom="margin">
              <wp:posOffset>66578</wp:posOffset>
            </wp:positionH>
            <wp:positionV relativeFrom="margin">
              <wp:posOffset>12700</wp:posOffset>
            </wp:positionV>
            <wp:extent cx="6265923" cy="1871696"/>
            <wp:effectExtent l="0" t="0" r="8255"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16">
                      <a:extLst>
                        <a:ext uri="{28A0092B-C50C-407E-A947-70E740481C1C}">
                          <a14:useLocalDpi xmlns:a14="http://schemas.microsoft.com/office/drawing/2010/main" val="0"/>
                        </a:ext>
                      </a:extLst>
                    </a:blip>
                    <a:srcRect b="36079"/>
                    <a:stretch/>
                  </pic:blipFill>
                  <pic:spPr bwMode="auto">
                    <a:xfrm>
                      <a:off x="0" y="0"/>
                      <a:ext cx="6265923" cy="1871696"/>
                    </a:xfrm>
                    <a:prstGeom prst="rect">
                      <a:avLst/>
                    </a:prstGeom>
                    <a:ln>
                      <a:noFill/>
                    </a:ln>
                    <a:extLst>
                      <a:ext uri="{53640926-AAD7-44d8-BBD7-CCE9431645EC}">
                        <a14:shadowObscured xmlns:a14="http://schemas.microsoft.com/office/drawing/2010/main"/>
                      </a:ext>
                    </a:extLst>
                  </pic:spPr>
                </pic:pic>
              </a:graphicData>
            </a:graphic>
          </wp:anchor>
        </w:drawing>
      </w:r>
      <w:r w:rsidR="00E277AB" w:rsidRPr="00836D42">
        <w:t>Evaluation of computational modeling</w:t>
      </w:r>
    </w:p>
    <w:p w14:paraId="4958E9EF" w14:textId="7B6D253C" w:rsidR="00E277AB" w:rsidRPr="00836D42" w:rsidRDefault="000F53A5" w:rsidP="00D05BDB">
      <w:pPr>
        <w:pStyle w:val="Heading3"/>
        <w:ind w:left="0"/>
      </w:pPr>
      <w:r w:rsidRPr="00836D42">
        <w:rPr>
          <w:noProof/>
        </w:rPr>
        <mc:AlternateContent>
          <mc:Choice Requires="wps">
            <w:drawing>
              <wp:inline distT="0" distB="0" distL="0" distR="0" wp14:anchorId="437DD257" wp14:editId="186AD8AC">
                <wp:extent cx="2962910" cy="3663347"/>
                <wp:effectExtent l="0" t="0" r="0" b="0"/>
                <wp:docPr id="15" name="Text Box 15"/>
                <wp:cNvGraphicFramePr/>
                <a:graphic xmlns:a="http://schemas.openxmlformats.org/drawingml/2006/main">
                  <a:graphicData uri="http://schemas.microsoft.com/office/word/2010/wordprocessingShape">
                    <wps:wsp>
                      <wps:cNvSpPr txBox="1"/>
                      <wps:spPr>
                        <a:xfrm>
                          <a:off x="0" y="0"/>
                          <a:ext cx="2962910" cy="3663347"/>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8169E1" w14:textId="77777777" w:rsidR="00CF7B7E" w:rsidRPr="008F3449" w:rsidRDefault="00CF7B7E" w:rsidP="002714B2">
                            <w:pPr>
                              <w:pStyle w:val="VAFigureCaption"/>
                            </w:pPr>
                            <w:r w:rsidRPr="003A1A7A">
                              <w:t>Table 1</w:t>
                            </w:r>
                            <w:r w:rsidRPr="008F3449">
                              <w:t xml:space="preserve">. </w:t>
                            </w:r>
                            <w:r w:rsidRPr="0081429A">
                              <w:t>Descriptions of the structural features identified by machine learning</w:t>
                            </w:r>
                            <w:r>
                              <w:t xml:space="preserve">. </w:t>
                            </w:r>
                          </w:p>
                          <w:tbl>
                            <w:tblPr>
                              <w:tblW w:w="4611" w:type="dxa"/>
                              <w:tblInd w:w="-37"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680" w:firstRow="0" w:lastRow="0" w:firstColumn="1" w:lastColumn="0" w:noHBand="1" w:noVBand="1"/>
                            </w:tblPr>
                            <w:tblGrid>
                              <w:gridCol w:w="499"/>
                              <w:gridCol w:w="900"/>
                              <w:gridCol w:w="3212"/>
                            </w:tblGrid>
                            <w:tr w:rsidR="00CF7B7E" w:rsidRPr="008F3449" w14:paraId="46DC80B6"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26C7AC50" w14:textId="77777777" w:rsidR="00CF7B7E" w:rsidRPr="00A637FD" w:rsidRDefault="00CF7B7E" w:rsidP="008F3449">
                                  <w:pPr>
                                    <w:pStyle w:val="TCTableBody"/>
                                    <w:rPr>
                                      <w:b/>
                                    </w:rPr>
                                  </w:pPr>
                                  <w:r w:rsidRPr="00A637FD">
                                    <w:rPr>
                                      <w:b/>
                                    </w:rPr>
                                    <w:t>Metric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2A4F27" w14:textId="77777777" w:rsidR="00CF7B7E" w:rsidRPr="00A637FD" w:rsidRDefault="00CF7B7E" w:rsidP="008F3449">
                                  <w:pPr>
                                    <w:pStyle w:val="TCTableBody"/>
                                    <w:rPr>
                                      <w:b/>
                                    </w:rPr>
                                  </w:pPr>
                                  <w:r>
                                    <w:rPr>
                                      <w:b/>
                                    </w:rPr>
                                    <w:t>Kinetic constant</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2B800E" w14:textId="77777777" w:rsidR="00CF7B7E" w:rsidRPr="00A637FD" w:rsidRDefault="00CF7B7E" w:rsidP="008F3449">
                                  <w:pPr>
                                    <w:pStyle w:val="TCTableBody"/>
                                    <w:rPr>
                                      <w:b/>
                                    </w:rPr>
                                  </w:pPr>
                                  <w:r w:rsidRPr="00A637FD">
                                    <w:rPr>
                                      <w:b/>
                                    </w:rPr>
                                    <w:t>Description</w:t>
                                  </w:r>
                                </w:p>
                              </w:tc>
                            </w:tr>
                            <w:tr w:rsidR="00CF7B7E" w:rsidRPr="008F3449" w14:paraId="7C464914"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1442A7FA" w14:textId="77777777" w:rsidR="00CF7B7E" w:rsidRPr="008F3449" w:rsidRDefault="00CF7B7E" w:rsidP="008F3449">
                                  <w:pPr>
                                    <w:pStyle w:val="TCTableBody"/>
                                  </w:pPr>
                                  <w:r w:rsidRPr="008F3449">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32DDD6" w14:textId="77777777" w:rsidR="00CF7B7E" w:rsidRPr="008F3449" w:rsidRDefault="00CF7B7E" w:rsidP="008F3449">
                                  <w:pPr>
                                    <w:pStyle w:val="TCTableBody"/>
                                  </w:pPr>
                                  <w:r>
                                    <w:t>k</w:t>
                                  </w:r>
                                  <w:r w:rsidRPr="00247D03">
                                    <w:rPr>
                                      <w:vertAlign w:val="subscript"/>
                                    </w:rPr>
                                    <w:t>cat</w:t>
                                  </w:r>
                                  <w:r>
                                    <w:t>, 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675478A" w14:textId="77777777" w:rsidR="00CF7B7E" w:rsidRPr="008F3449" w:rsidRDefault="00CF7B7E" w:rsidP="008F3449">
                                  <w:pPr>
                                    <w:pStyle w:val="TCTableBody"/>
                                  </w:pPr>
                                  <w:r w:rsidRPr="008F3449">
                                    <w:t>Hydrogen bond energy of Y295</w:t>
                                  </w:r>
                                </w:p>
                              </w:tc>
                            </w:tr>
                            <w:tr w:rsidR="00CF7B7E" w:rsidRPr="008F3449" w14:paraId="065E0210"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2F6E7D34" w14:textId="77777777" w:rsidR="00CF7B7E" w:rsidRPr="008F3449" w:rsidRDefault="00CF7B7E" w:rsidP="008F3449">
                                  <w:pPr>
                                    <w:pStyle w:val="TCTableBody"/>
                                  </w:pPr>
                                  <w:r w:rsidRPr="008F3449">
                                    <w:t>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CC5EDF6" w14:textId="77777777" w:rsidR="00CF7B7E" w:rsidRPr="008F3449" w:rsidRDefault="00CF7B7E" w:rsidP="008F3449">
                                  <w:pPr>
                                    <w:pStyle w:val="TCTableBody"/>
                                  </w:pPr>
                                  <w:r>
                                    <w:t>k</w:t>
                                  </w:r>
                                  <w:r w:rsidRPr="00247D03">
                                    <w:rPr>
                                      <w:vertAlign w:val="subscript"/>
                                    </w:rPr>
                                    <w:t>cat</w:t>
                                  </w:r>
                                  <w:r>
                                    <w:t>, 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046C771" w14:textId="77777777" w:rsidR="00CF7B7E" w:rsidRPr="008F3449" w:rsidRDefault="00CF7B7E" w:rsidP="008F3449">
                                  <w:pPr>
                                    <w:pStyle w:val="TCTableBody"/>
                                  </w:pPr>
                                  <w:r w:rsidRPr="008F3449">
                                    <w:t>Total number of hydrogen bonds to ligand</w:t>
                                  </w:r>
                                </w:p>
                              </w:tc>
                            </w:tr>
                            <w:tr w:rsidR="00CF7B7E" w:rsidRPr="008F3449" w14:paraId="521B0E04"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5F81C247" w14:textId="77777777" w:rsidR="00CF7B7E" w:rsidRPr="008F3449" w:rsidRDefault="00CF7B7E" w:rsidP="008F3449">
                                  <w:pPr>
                                    <w:pStyle w:val="TCTableBody"/>
                                  </w:pPr>
                                  <w:r w:rsidRPr="008F3449">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0070CEA" w14:textId="77777777" w:rsidR="00CF7B7E" w:rsidRPr="008F3449" w:rsidRDefault="00CF7B7E" w:rsidP="008F3449">
                                  <w:pPr>
                                    <w:pStyle w:val="TCTableBody"/>
                                  </w:pPr>
                                  <w:r>
                                    <w:t>k</w:t>
                                  </w:r>
                                  <w:r w:rsidRPr="00247D03">
                                    <w:rPr>
                                      <w:vertAlign w:val="subscript"/>
                                    </w:rPr>
                                    <w:t>cat</w:t>
                                  </w:r>
                                  <w:r>
                                    <w:t>, 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872ECB" w14:textId="77777777" w:rsidR="00CF7B7E" w:rsidRPr="008F3449" w:rsidRDefault="00CF7B7E" w:rsidP="008F3449">
                                  <w:pPr>
                                    <w:pStyle w:val="TCTableBody"/>
                                  </w:pPr>
                                  <w:r w:rsidRPr="008F3449">
                                    <w:t>Hydrogen bond energy of ligand to protein side chains</w:t>
                                  </w:r>
                                </w:p>
                              </w:tc>
                            </w:tr>
                            <w:tr w:rsidR="00CF7B7E" w:rsidRPr="008F3449" w14:paraId="33305323"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72F59B6C" w14:textId="77777777" w:rsidR="00CF7B7E" w:rsidRPr="008F3449" w:rsidRDefault="00CF7B7E" w:rsidP="008F3449">
                                  <w:pPr>
                                    <w:pStyle w:val="TCTableBody"/>
                                  </w:pPr>
                                  <w:r w:rsidRPr="008F3449">
                                    <w:t>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8749F" w14:textId="77777777" w:rsidR="00CF7B7E" w:rsidRPr="008F3449" w:rsidRDefault="00CF7B7E" w:rsidP="008F3449">
                                  <w:pPr>
                                    <w:pStyle w:val="TCTableBody"/>
                                  </w:pPr>
                                  <w:r>
                                    <w:t>k</w:t>
                                  </w:r>
                                  <w:r w:rsidRPr="00247D03">
                                    <w:rPr>
                                      <w:vertAlign w:val="subscript"/>
                                    </w:rPr>
                                    <w:t>cat</w:t>
                                  </w:r>
                                  <w:r>
                                    <w:t>, 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37ED14E" w14:textId="77777777" w:rsidR="00CF7B7E" w:rsidRPr="008F3449" w:rsidRDefault="00CF7B7E" w:rsidP="008F3449">
                                  <w:pPr>
                                    <w:pStyle w:val="TCTableBody"/>
                                  </w:pPr>
                                  <w:r w:rsidRPr="008F3449">
                                    <w:t xml:space="preserve">Total number of non-local contacts </w:t>
                                  </w:r>
                                </w:p>
                              </w:tc>
                            </w:tr>
                            <w:tr w:rsidR="00CF7B7E" w:rsidRPr="008F3449" w14:paraId="2AC40CF3"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5FF22939" w14:textId="77777777" w:rsidR="00CF7B7E" w:rsidRPr="008F3449" w:rsidRDefault="00CF7B7E" w:rsidP="008F3449">
                                  <w:pPr>
                                    <w:pStyle w:val="TCTableBody"/>
                                  </w:pPr>
                                  <w:r w:rsidRPr="008F3449">
                                    <w:t>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82462CB" w14:textId="77777777" w:rsidR="00CF7B7E" w:rsidRPr="008F3449" w:rsidRDefault="00CF7B7E" w:rsidP="008F3449">
                                  <w:pPr>
                                    <w:pStyle w:val="TCTableBody"/>
                                  </w:pPr>
                                  <w:r>
                                    <w:t>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6EF05F3" w14:textId="35443EC9" w:rsidR="00CF7B7E" w:rsidRPr="008F3449" w:rsidRDefault="00CF7B7E" w:rsidP="008F3449">
                                  <w:pPr>
                                    <w:pStyle w:val="TCTableBody"/>
                                  </w:pPr>
                                  <w:r>
                                    <w:t>In the absence of the ligand, packing of d</w:t>
                                  </w:r>
                                  <w:r>
                                    <w:t>e</w:t>
                                  </w:r>
                                  <w:r>
                                    <w:t>signed structure</w:t>
                                  </w:r>
                                </w:p>
                              </w:tc>
                            </w:tr>
                            <w:tr w:rsidR="00CF7B7E" w:rsidRPr="008F3449" w14:paraId="1F2CEAF9"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3E319FAB" w14:textId="77777777" w:rsidR="00CF7B7E" w:rsidRPr="008F3449" w:rsidRDefault="00CF7B7E" w:rsidP="008F3449">
                                  <w:pPr>
                                    <w:pStyle w:val="TCTableBody"/>
                                  </w:pPr>
                                  <w:r w:rsidRPr="008F3449">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0C73159" w14:textId="77777777" w:rsidR="00CF7B7E" w:rsidRPr="008F3449" w:rsidRDefault="00CF7B7E" w:rsidP="008F3449">
                                  <w:pPr>
                                    <w:pStyle w:val="TCTableBody"/>
                                  </w:pPr>
                                  <w:r>
                                    <w:t>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4BCEF16" w14:textId="77777777" w:rsidR="00CF7B7E" w:rsidRPr="008F3449" w:rsidRDefault="00CF7B7E" w:rsidP="008F3449">
                                  <w:pPr>
                                    <w:pStyle w:val="TCTableBody"/>
                                  </w:pPr>
                                  <w:r w:rsidRPr="008F3449">
                                    <w:t>Packing of the designed structure with ligand present</w:t>
                                  </w:r>
                                </w:p>
                              </w:tc>
                            </w:tr>
                            <w:tr w:rsidR="00CF7B7E" w:rsidRPr="008F3449" w14:paraId="5F0D8454"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193F0CFB" w14:textId="77777777" w:rsidR="00CF7B7E" w:rsidRPr="008F3449" w:rsidRDefault="00CF7B7E" w:rsidP="008F3449">
                                  <w:pPr>
                                    <w:pStyle w:val="TCTableBody"/>
                                  </w:pPr>
                                  <w:r w:rsidRPr="008F3449">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E1A757" w14:textId="77777777" w:rsidR="00CF7B7E" w:rsidRPr="008F3449" w:rsidRDefault="00CF7B7E" w:rsidP="008F3449">
                                  <w:pPr>
                                    <w:pStyle w:val="TCTableBody"/>
                                  </w:pP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5DD8A40" w14:textId="77777777" w:rsidR="00CF7B7E" w:rsidRPr="008F3449" w:rsidRDefault="00CF7B7E" w:rsidP="008F3449">
                                  <w:pPr>
                                    <w:pStyle w:val="TCTableBody"/>
                                  </w:pPr>
                                  <w:r w:rsidRPr="008F3449">
                                    <w:t>Packing without the ligand present, E353</w:t>
                                  </w:r>
                                </w:p>
                              </w:tc>
                            </w:tr>
                            <w:tr w:rsidR="00CF7B7E" w:rsidRPr="008F3449" w14:paraId="2D31E9C9"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249A6482" w14:textId="77777777" w:rsidR="00CF7B7E" w:rsidRPr="008F3449" w:rsidRDefault="00CF7B7E" w:rsidP="008F3449">
                                  <w:pPr>
                                    <w:pStyle w:val="TCTableBody"/>
                                  </w:pPr>
                                  <w:r w:rsidRPr="008F3449">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0E8879" w14:textId="77777777" w:rsidR="00CF7B7E" w:rsidRPr="008F3449" w:rsidRDefault="00CF7B7E" w:rsidP="008F3449">
                                  <w:pPr>
                                    <w:pStyle w:val="TCTableBody"/>
                                  </w:pP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2965B1C" w14:textId="1354A954" w:rsidR="00CF7B7E" w:rsidRPr="008F3449" w:rsidRDefault="00CF7B7E" w:rsidP="00FE5648">
                                  <w:pPr>
                                    <w:pStyle w:val="TCTableBody"/>
                                  </w:pPr>
                                  <w:r w:rsidRPr="008F3449">
                                    <w:t>Repulsive energy</w:t>
                                  </w:r>
                                  <w:r>
                                    <w:t>, E164</w:t>
                                  </w:r>
                                </w:p>
                              </w:tc>
                            </w:tr>
                            <w:tr w:rsidR="00CF7B7E" w:rsidRPr="008F3449" w14:paraId="5BF98823"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512D7540" w14:textId="77777777" w:rsidR="00CF7B7E" w:rsidRPr="008F3449" w:rsidRDefault="00CF7B7E" w:rsidP="008F3449">
                                  <w:pPr>
                                    <w:pStyle w:val="TCTableBody"/>
                                  </w:pPr>
                                  <w:r w:rsidRPr="008F3449">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7F7F60F" w14:textId="77777777" w:rsidR="00CF7B7E" w:rsidRPr="008F3449" w:rsidRDefault="00CF7B7E" w:rsidP="008F3449">
                                  <w:pPr>
                                    <w:pStyle w:val="TCTableBody"/>
                                  </w:pP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EA7872C" w14:textId="77777777" w:rsidR="00CF7B7E" w:rsidRPr="008F3449" w:rsidRDefault="00CF7B7E" w:rsidP="008F3449">
                                  <w:pPr>
                                    <w:pStyle w:val="TCTableBody"/>
                                  </w:pPr>
                                  <w:r w:rsidRPr="008F3449">
                                    <w:t>Packing without the ligand present, Y295</w:t>
                                  </w:r>
                                </w:p>
                              </w:tc>
                            </w:tr>
                          </w:tbl>
                          <w:p w14:paraId="0EE888CD" w14:textId="77777777" w:rsidR="00CF7B7E" w:rsidRPr="008F3449" w:rsidRDefault="00CF7B7E" w:rsidP="000F5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15" o:spid="_x0000_s1034" type="#_x0000_t202" style="width:233.3pt;height:288.4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" filled="f" stroked="f">
                <v:textbox>
                  <w:txbxContent>
                    <w:p w14:paraId="538169E1" w14:textId="77777777" w:rsidR="00CF7B7E" w:rsidRPr="008F3449" w:rsidRDefault="00CF7B7E" w:rsidP="002714B2">
                      <w:pPr>
                        <w:pStyle w:val="VAFigureCaption"/>
                      </w:pPr>
                      <w:r w:rsidRPr="003A1A7A">
                        <w:t>Table 1</w:t>
                      </w:r>
                      <w:r w:rsidRPr="008F3449">
                        <w:t xml:space="preserve">. </w:t>
                      </w:r>
                      <w:r w:rsidRPr="0081429A">
                        <w:t>Descriptions of the structural features identified by machine learning</w:t>
                      </w:r>
                      <w:r>
                        <w:t xml:space="preserve">. </w:t>
                      </w:r>
                    </w:p>
                    <w:tbl>
                      <w:tblPr>
                        <w:tblW w:w="4611" w:type="dxa"/>
                        <w:tblInd w:w="-37"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680" w:firstRow="0" w:lastRow="0" w:firstColumn="1" w:lastColumn="0" w:noHBand="1" w:noVBand="1"/>
                      </w:tblPr>
                      <w:tblGrid>
                        <w:gridCol w:w="499"/>
                        <w:gridCol w:w="900"/>
                        <w:gridCol w:w="3212"/>
                      </w:tblGrid>
                      <w:tr w:rsidR="00CF7B7E" w:rsidRPr="008F3449" w14:paraId="46DC80B6"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26C7AC50" w14:textId="77777777" w:rsidR="00CF7B7E" w:rsidRPr="00A637FD" w:rsidRDefault="00CF7B7E" w:rsidP="008F3449">
                            <w:pPr>
                              <w:pStyle w:val="TCTableBody"/>
                              <w:rPr>
                                <w:b/>
                              </w:rPr>
                            </w:pPr>
                            <w:r w:rsidRPr="00A637FD">
                              <w:rPr>
                                <w:b/>
                              </w:rPr>
                              <w:t>Metric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2A4F27" w14:textId="77777777" w:rsidR="00CF7B7E" w:rsidRPr="00A637FD" w:rsidRDefault="00CF7B7E" w:rsidP="008F3449">
                            <w:pPr>
                              <w:pStyle w:val="TCTableBody"/>
                              <w:rPr>
                                <w:b/>
                              </w:rPr>
                            </w:pPr>
                            <w:r>
                              <w:rPr>
                                <w:b/>
                              </w:rPr>
                              <w:t>Kinetic constant</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2B800E" w14:textId="77777777" w:rsidR="00CF7B7E" w:rsidRPr="00A637FD" w:rsidRDefault="00CF7B7E" w:rsidP="008F3449">
                            <w:pPr>
                              <w:pStyle w:val="TCTableBody"/>
                              <w:rPr>
                                <w:b/>
                              </w:rPr>
                            </w:pPr>
                            <w:r w:rsidRPr="00A637FD">
                              <w:rPr>
                                <w:b/>
                              </w:rPr>
                              <w:t>Description</w:t>
                            </w:r>
                          </w:p>
                        </w:tc>
                      </w:tr>
                      <w:tr w:rsidR="00CF7B7E" w:rsidRPr="008F3449" w14:paraId="7C464914"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1442A7FA" w14:textId="77777777" w:rsidR="00CF7B7E" w:rsidRPr="008F3449" w:rsidRDefault="00CF7B7E" w:rsidP="008F3449">
                            <w:pPr>
                              <w:pStyle w:val="TCTableBody"/>
                            </w:pPr>
                            <w:r w:rsidRPr="008F3449">
                              <w:t>32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C32DDD6" w14:textId="77777777" w:rsidR="00CF7B7E" w:rsidRPr="008F3449" w:rsidRDefault="00CF7B7E" w:rsidP="008F3449">
                            <w:pPr>
                              <w:pStyle w:val="TCTableBody"/>
                            </w:pPr>
                            <w:r>
                              <w:t>k</w:t>
                            </w:r>
                            <w:r w:rsidRPr="00247D03">
                              <w:rPr>
                                <w:vertAlign w:val="subscript"/>
                              </w:rPr>
                              <w:t>cat</w:t>
                            </w:r>
                            <w:r>
                              <w:t>, 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675478A" w14:textId="77777777" w:rsidR="00CF7B7E" w:rsidRPr="008F3449" w:rsidRDefault="00CF7B7E" w:rsidP="008F3449">
                            <w:pPr>
                              <w:pStyle w:val="TCTableBody"/>
                            </w:pPr>
                            <w:r w:rsidRPr="008F3449">
                              <w:t>Hydrogen bond energy of Y295</w:t>
                            </w:r>
                          </w:p>
                        </w:tc>
                      </w:tr>
                      <w:tr w:rsidR="00CF7B7E" w:rsidRPr="008F3449" w14:paraId="065E0210"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2F6E7D34" w14:textId="77777777" w:rsidR="00CF7B7E" w:rsidRPr="008F3449" w:rsidRDefault="00CF7B7E" w:rsidP="008F3449">
                            <w:pPr>
                              <w:pStyle w:val="TCTableBody"/>
                            </w:pPr>
                            <w:r w:rsidRPr="008F3449">
                              <w:t>39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CC5EDF6" w14:textId="77777777" w:rsidR="00CF7B7E" w:rsidRPr="008F3449" w:rsidRDefault="00CF7B7E" w:rsidP="008F3449">
                            <w:pPr>
                              <w:pStyle w:val="TCTableBody"/>
                            </w:pPr>
                            <w:r>
                              <w:t>k</w:t>
                            </w:r>
                            <w:r w:rsidRPr="00247D03">
                              <w:rPr>
                                <w:vertAlign w:val="subscript"/>
                              </w:rPr>
                              <w:t>cat</w:t>
                            </w:r>
                            <w:r>
                              <w:t>, 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046C771" w14:textId="77777777" w:rsidR="00CF7B7E" w:rsidRPr="008F3449" w:rsidRDefault="00CF7B7E" w:rsidP="008F3449">
                            <w:pPr>
                              <w:pStyle w:val="TCTableBody"/>
                            </w:pPr>
                            <w:r w:rsidRPr="008F3449">
                              <w:t>Total number of hydrogen bonds to ligand</w:t>
                            </w:r>
                          </w:p>
                        </w:tc>
                      </w:tr>
                      <w:tr w:rsidR="00CF7B7E" w:rsidRPr="008F3449" w14:paraId="521B0E04"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5F81C247" w14:textId="77777777" w:rsidR="00CF7B7E" w:rsidRPr="008F3449" w:rsidRDefault="00CF7B7E" w:rsidP="008F3449">
                            <w:pPr>
                              <w:pStyle w:val="TCTableBody"/>
                            </w:pPr>
                            <w:r w:rsidRPr="008F3449">
                              <w:t>40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0070CEA" w14:textId="77777777" w:rsidR="00CF7B7E" w:rsidRPr="008F3449" w:rsidRDefault="00CF7B7E" w:rsidP="008F3449">
                            <w:pPr>
                              <w:pStyle w:val="TCTableBody"/>
                            </w:pPr>
                            <w:r>
                              <w:t>k</w:t>
                            </w:r>
                            <w:r w:rsidRPr="00247D03">
                              <w:rPr>
                                <w:vertAlign w:val="subscript"/>
                              </w:rPr>
                              <w:t>cat</w:t>
                            </w:r>
                            <w:r>
                              <w:t>, 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872ECB" w14:textId="77777777" w:rsidR="00CF7B7E" w:rsidRPr="008F3449" w:rsidRDefault="00CF7B7E" w:rsidP="008F3449">
                            <w:pPr>
                              <w:pStyle w:val="TCTableBody"/>
                            </w:pPr>
                            <w:r w:rsidRPr="008F3449">
                              <w:t>Hydrogen bond energy of ligand to protein side chains</w:t>
                            </w:r>
                          </w:p>
                        </w:tc>
                      </w:tr>
                      <w:tr w:rsidR="00CF7B7E" w:rsidRPr="008F3449" w14:paraId="33305323"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72F59B6C" w14:textId="77777777" w:rsidR="00CF7B7E" w:rsidRPr="008F3449" w:rsidRDefault="00CF7B7E" w:rsidP="008F3449">
                            <w:pPr>
                              <w:pStyle w:val="TCTableBody"/>
                            </w:pPr>
                            <w:r w:rsidRPr="008F3449">
                              <w:t>46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8749F" w14:textId="77777777" w:rsidR="00CF7B7E" w:rsidRPr="008F3449" w:rsidRDefault="00CF7B7E" w:rsidP="008F3449">
                            <w:pPr>
                              <w:pStyle w:val="TCTableBody"/>
                            </w:pPr>
                            <w:r>
                              <w:t>k</w:t>
                            </w:r>
                            <w:r w:rsidRPr="00247D03">
                              <w:rPr>
                                <w:vertAlign w:val="subscript"/>
                              </w:rPr>
                              <w:t>cat</w:t>
                            </w:r>
                            <w:r>
                              <w:t>, 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37ED14E" w14:textId="77777777" w:rsidR="00CF7B7E" w:rsidRPr="008F3449" w:rsidRDefault="00CF7B7E" w:rsidP="008F3449">
                            <w:pPr>
                              <w:pStyle w:val="TCTableBody"/>
                            </w:pPr>
                            <w:r w:rsidRPr="008F3449">
                              <w:t xml:space="preserve">Total number of non-local contacts </w:t>
                            </w:r>
                          </w:p>
                        </w:tc>
                      </w:tr>
                      <w:tr w:rsidR="00CF7B7E" w:rsidRPr="008F3449" w14:paraId="2AC40CF3"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5FF22939" w14:textId="77777777" w:rsidR="00CF7B7E" w:rsidRPr="008F3449" w:rsidRDefault="00CF7B7E" w:rsidP="008F3449">
                            <w:pPr>
                              <w:pStyle w:val="TCTableBody"/>
                            </w:pPr>
                            <w:r w:rsidRPr="008F3449">
                              <w:t>47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82462CB" w14:textId="77777777" w:rsidR="00CF7B7E" w:rsidRPr="008F3449" w:rsidRDefault="00CF7B7E" w:rsidP="008F3449">
                            <w:pPr>
                              <w:pStyle w:val="TCTableBody"/>
                            </w:pPr>
                            <w:r>
                              <w:t>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6EF05F3" w14:textId="35443EC9" w:rsidR="00CF7B7E" w:rsidRPr="008F3449" w:rsidRDefault="00CF7B7E" w:rsidP="008F3449">
                            <w:pPr>
                              <w:pStyle w:val="TCTableBody"/>
                            </w:pPr>
                            <w:r>
                              <w:t>In the absence of the ligand, packing of d</w:t>
                            </w:r>
                            <w:r>
                              <w:t>e</w:t>
                            </w:r>
                            <w:r>
                              <w:t>signed structure</w:t>
                            </w:r>
                          </w:p>
                        </w:tc>
                      </w:tr>
                      <w:tr w:rsidR="00CF7B7E" w:rsidRPr="008F3449" w14:paraId="1F2CEAF9"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3E319FAB" w14:textId="77777777" w:rsidR="00CF7B7E" w:rsidRPr="008F3449" w:rsidRDefault="00CF7B7E" w:rsidP="008F3449">
                            <w:pPr>
                              <w:pStyle w:val="TCTableBody"/>
                            </w:pPr>
                            <w:r w:rsidRPr="008F3449">
                              <w:t>49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0C73159" w14:textId="77777777" w:rsidR="00CF7B7E" w:rsidRPr="008F3449" w:rsidRDefault="00CF7B7E" w:rsidP="008F3449">
                            <w:pPr>
                              <w:pStyle w:val="TCTableBody"/>
                            </w:pPr>
                            <w:r>
                              <w:t>k</w:t>
                            </w:r>
                            <w:r w:rsidRPr="00247D03">
                              <w:rPr>
                                <w:vertAlign w:val="subscript"/>
                              </w:rPr>
                              <w:t>cat</w:t>
                            </w: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4BCEF16" w14:textId="77777777" w:rsidR="00CF7B7E" w:rsidRPr="008F3449" w:rsidRDefault="00CF7B7E" w:rsidP="008F3449">
                            <w:pPr>
                              <w:pStyle w:val="TCTableBody"/>
                            </w:pPr>
                            <w:r w:rsidRPr="008F3449">
                              <w:t>Packing of the designed structure with ligand present</w:t>
                            </w:r>
                          </w:p>
                        </w:tc>
                      </w:tr>
                      <w:tr w:rsidR="00CF7B7E" w:rsidRPr="008F3449" w14:paraId="5F0D8454"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193F0CFB" w14:textId="77777777" w:rsidR="00CF7B7E" w:rsidRPr="008F3449" w:rsidRDefault="00CF7B7E" w:rsidP="008F3449">
                            <w:pPr>
                              <w:pStyle w:val="TCTableBody"/>
                            </w:pPr>
                            <w:r w:rsidRPr="008F3449">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E1A757" w14:textId="77777777" w:rsidR="00CF7B7E" w:rsidRPr="008F3449" w:rsidRDefault="00CF7B7E" w:rsidP="008F3449">
                            <w:pPr>
                              <w:pStyle w:val="TCTableBody"/>
                            </w:pP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5DD8A40" w14:textId="77777777" w:rsidR="00CF7B7E" w:rsidRPr="008F3449" w:rsidRDefault="00CF7B7E" w:rsidP="008F3449">
                            <w:pPr>
                              <w:pStyle w:val="TCTableBody"/>
                            </w:pPr>
                            <w:r w:rsidRPr="008F3449">
                              <w:t>Packing without the ligand present, E353</w:t>
                            </w:r>
                          </w:p>
                        </w:tc>
                      </w:tr>
                      <w:tr w:rsidR="00CF7B7E" w:rsidRPr="008F3449" w14:paraId="2D31E9C9"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249A6482" w14:textId="77777777" w:rsidR="00CF7B7E" w:rsidRPr="008F3449" w:rsidRDefault="00CF7B7E" w:rsidP="008F3449">
                            <w:pPr>
                              <w:pStyle w:val="TCTableBody"/>
                            </w:pPr>
                            <w:r w:rsidRPr="008F3449">
                              <w:t>14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20E8879" w14:textId="77777777" w:rsidR="00CF7B7E" w:rsidRPr="008F3449" w:rsidRDefault="00CF7B7E" w:rsidP="008F3449">
                            <w:pPr>
                              <w:pStyle w:val="TCTableBody"/>
                            </w:pP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2965B1C" w14:textId="1354A954" w:rsidR="00CF7B7E" w:rsidRPr="008F3449" w:rsidRDefault="00CF7B7E" w:rsidP="00FE5648">
                            <w:pPr>
                              <w:pStyle w:val="TCTableBody"/>
                            </w:pPr>
                            <w:r w:rsidRPr="008F3449">
                              <w:t>Repulsive energy</w:t>
                            </w:r>
                            <w:r>
                              <w:t>, E164</w:t>
                            </w:r>
                          </w:p>
                        </w:tc>
                      </w:tr>
                      <w:tr w:rsidR="00CF7B7E" w:rsidRPr="008F3449" w14:paraId="5BF98823" w14:textId="77777777" w:rsidTr="008D2CC3">
                        <w:trPr>
                          <w:trHeight w:val="215"/>
                        </w:trPr>
                        <w:tc>
                          <w:tcPr>
                            <w:tcW w:w="0" w:type="auto"/>
                            <w:tcBorders>
                              <w:top w:val="single" w:sz="6" w:space="0" w:color="CCCCCC"/>
                              <w:left w:val="single" w:sz="6" w:space="0" w:color="CCCCCC"/>
                              <w:bottom w:val="single" w:sz="6" w:space="0" w:color="CCCCCC"/>
                              <w:right w:val="single" w:sz="6" w:space="0" w:color="CCCCCC"/>
                            </w:tcBorders>
                            <w:vAlign w:val="bottom"/>
                          </w:tcPr>
                          <w:p w14:paraId="512D7540" w14:textId="77777777" w:rsidR="00CF7B7E" w:rsidRPr="008F3449" w:rsidRDefault="00CF7B7E" w:rsidP="008F3449">
                            <w:pPr>
                              <w:pStyle w:val="TCTableBody"/>
                            </w:pPr>
                            <w:r w:rsidRPr="008F3449">
                              <w:t>33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7F7F60F" w14:textId="77777777" w:rsidR="00CF7B7E" w:rsidRPr="008F3449" w:rsidRDefault="00CF7B7E" w:rsidP="008F3449">
                            <w:pPr>
                              <w:pStyle w:val="TCTableBody"/>
                            </w:pPr>
                            <w:r>
                              <w:t>K</w:t>
                            </w:r>
                            <w:r w:rsidRPr="00247D03">
                              <w:rPr>
                                <w:vertAlign w:val="subscript"/>
                              </w:rPr>
                              <w:t>M</w:t>
                            </w:r>
                          </w:p>
                        </w:tc>
                        <w:tc>
                          <w:tcPr>
                            <w:tcW w:w="32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EA7872C" w14:textId="77777777" w:rsidR="00CF7B7E" w:rsidRPr="008F3449" w:rsidRDefault="00CF7B7E" w:rsidP="008F3449">
                            <w:pPr>
                              <w:pStyle w:val="TCTableBody"/>
                            </w:pPr>
                            <w:r w:rsidRPr="008F3449">
                              <w:t>Packing without the ligand present, Y295</w:t>
                            </w:r>
                          </w:p>
                        </w:tc>
                      </w:tr>
                    </w:tbl>
                    <w:p w14:paraId="0EE888CD" w14:textId="77777777" w:rsidR="00CF7B7E" w:rsidRPr="008F3449" w:rsidRDefault="00CF7B7E" w:rsidP="000F53A5"/>
                  </w:txbxContent>
                </v:textbox>
                <w10:anchorlock/>
              </v:shape>
            </w:pict>
          </mc:Fallback>
        </mc:AlternateContent>
      </w:r>
    </w:p>
    <w:p w14:paraId="73135E0C" w14:textId="261A216F" w:rsidR="00E277AB" w:rsidRPr="00836D42" w:rsidRDefault="00E277AB" w:rsidP="00D05BDB">
      <w:pPr>
        <w:pStyle w:val="TAMainText"/>
        <w:ind w:firstLine="0"/>
      </w:pPr>
      <w:r w:rsidRPr="00836D42">
        <w:t>Molecular models were generated for each of the 104 BglB m</w:t>
      </w:r>
      <w:r w:rsidRPr="00836D42">
        <w:t>u</w:t>
      </w:r>
      <w:r w:rsidRPr="00836D42">
        <w:t>tants in order to evaluate the Rosetta Molecular Modeling Suite’s ability to evaluate the functional effects of mutations on BglB kinetic properties. For each mutant, the modeled 4-nitrophenyl-ß-D-glucoside previously described was docked into the active site. The docking and structural minimization simulations prot</w:t>
      </w:r>
      <w:r w:rsidRPr="00836D42">
        <w:t>o</w:t>
      </w:r>
      <w:r w:rsidRPr="00836D42">
        <w:t>col used approximates the numerous protocols previously used in successful enzyme reengineering efforts. Briefly, the algorithm used was a Monte Carlo protocol, with random pert</w:t>
      </w:r>
      <w:r w:rsidR="0011175E" w:rsidRPr="00836D42">
        <w:t xml:space="preserve">urbation of the ligand followed </w:t>
      </w:r>
      <w:r w:rsidRPr="00836D42">
        <w:t>by funct</w:t>
      </w:r>
      <w:r w:rsidR="0011175E" w:rsidRPr="00836D42">
        <w:t xml:space="preserve">ional constraint optimization and </w:t>
      </w:r>
      <w:r w:rsidRPr="00836D42">
        <w:t xml:space="preserve">side chain repacking. The command line and an example set of input files for wild type BglB </w:t>
      </w:r>
      <w:r w:rsidR="0045149D" w:rsidRPr="00836D42">
        <w:t>are provided in Supplemental [</w:t>
      </w:r>
      <w:r w:rsidR="009F2EDE" w:rsidRPr="00836D42">
        <w:t>Code</w:t>
      </w:r>
      <w:r w:rsidR="0045149D" w:rsidRPr="00836D42">
        <w:t>]</w:t>
      </w:r>
      <w:r w:rsidRPr="00836D42">
        <w:t>.</w:t>
      </w:r>
    </w:p>
    <w:p w14:paraId="24D0B94D" w14:textId="35BFDE49" w:rsidR="0098420F" w:rsidRDefault="00E277AB" w:rsidP="00567DC8">
      <w:pPr>
        <w:pStyle w:val="TAMainText"/>
      </w:pPr>
      <w:r w:rsidRPr="00836D42">
        <w:t>The lowest 10% in total energy models were selected to repr</w:t>
      </w:r>
      <w:r w:rsidRPr="00836D42">
        <w:t>e</w:t>
      </w:r>
      <w:r w:rsidRPr="00836D42">
        <w:t>sent each mutant, and 59 str</w:t>
      </w:r>
      <w:r w:rsidR="007B5685" w:rsidRPr="00836D42">
        <w:t>uctural metrics for each mutant</w:t>
      </w:r>
      <w:r w:rsidRPr="00836D42">
        <w:t xml:space="preserve"> were calculated</w:t>
      </w:r>
      <w:r w:rsidR="00CD4A95">
        <w:t xml:space="preserve"> (</w:t>
      </w:r>
      <w:r w:rsidR="00632EA8">
        <w:t>for packing, for hydrogen-bonding, polar contacts, entire system as well as specifc to ligand and catalytic residues).</w:t>
      </w:r>
      <w:r w:rsidRPr="00836D42">
        <w:t xml:space="preserve"> These included metrics of the predicted interface energy, number of hydrogen bonds to the ligand, and the change in solvent acce</w:t>
      </w:r>
      <w:r w:rsidRPr="00836D42">
        <w:t>s</w:t>
      </w:r>
      <w:r w:rsidRPr="00836D42">
        <w:t>sible surface area upon ligand binding. A complete list is given in Supplemental X The value for each calculated metric was ave</w:t>
      </w:r>
      <w:r w:rsidRPr="00836D42">
        <w:t>r</w:t>
      </w:r>
      <w:r w:rsidRPr="00836D42">
        <w:t xml:space="preserve">aged for the 10 structures and evaluated for its correlation to each experimentally measured kinetic constant using an elastic net algorithm. The correlations between structural features and </w:t>
      </w:r>
      <w:r w:rsidR="00F424DC" w:rsidRPr="00836D42">
        <w:t>k</w:t>
      </w:r>
      <w:r w:rsidR="00F424DC" w:rsidRPr="00836D42">
        <w:rPr>
          <w:vertAlign w:val="subscript"/>
        </w:rPr>
        <w:t>cat</w:t>
      </w:r>
      <w:r w:rsidRPr="00836D42">
        <w:t>, K</w:t>
      </w:r>
      <w:r w:rsidRPr="00836D42">
        <w:rPr>
          <w:vertAlign w:val="subscript"/>
        </w:rPr>
        <w:t>M</w:t>
      </w:r>
      <w:r w:rsidRPr="00836D42">
        <w:t>, and</w:t>
      </w:r>
      <w:r w:rsidR="00AF023C" w:rsidRPr="00836D42">
        <w:t xml:space="preserve"> </w:t>
      </w:r>
      <w:r w:rsidR="0088396F" w:rsidRPr="00836D42">
        <w:t>k</w:t>
      </w:r>
      <w:r w:rsidR="0088396F" w:rsidRPr="00836D42">
        <w:rPr>
          <w:vertAlign w:val="subscript"/>
        </w:rPr>
        <w:t>cat</w:t>
      </w:r>
      <w:r w:rsidR="0088396F" w:rsidRPr="00836D42">
        <w:t>/K</w:t>
      </w:r>
      <w:r w:rsidR="0088396F" w:rsidRPr="00836D42">
        <w:rPr>
          <w:vertAlign w:val="subscript"/>
        </w:rPr>
        <w:t>M</w:t>
      </w:r>
      <w:r w:rsidR="0088396F" w:rsidRPr="00836D42">
        <w:t xml:space="preserve"> </w:t>
      </w:r>
      <w:r w:rsidR="00AF023C" w:rsidRPr="00836D42">
        <w:t>are given in Figure 4</w:t>
      </w:r>
      <w:r w:rsidRPr="00836D42">
        <w:t>.</w:t>
      </w:r>
    </w:p>
    <w:p w14:paraId="580F694D" w14:textId="74623B6F" w:rsidR="00CF7B7E" w:rsidRDefault="00CF7B7E" w:rsidP="00567DC8">
      <w:pPr>
        <w:pStyle w:val="TAMainText"/>
      </w:pPr>
      <w:r>
        <w:t>The features identified as correlated to kcat and kcat/KM by machine learning correspond to computational estimates of h</w:t>
      </w:r>
      <w:r>
        <w:t>y</w:t>
      </w:r>
      <w:r>
        <w:t>drogen bonding in Rosetta. Metrics correlated to kcat were found to be co-correlated with kcat/KM, and include</w:t>
      </w:r>
      <w:r w:rsidR="003D316E">
        <w:t xml:space="preserve"> a count</w:t>
      </w:r>
      <w:r>
        <w:t xml:space="preserve"> of the number of hydroge</w:t>
      </w:r>
      <w:r w:rsidR="003D316E">
        <w:t>n bonds, which is negatively correlated, and an estimation of the hydrogen bond energy, which is positively co</w:t>
      </w:r>
      <w:r w:rsidR="003D316E">
        <w:t>r</w:t>
      </w:r>
      <w:r w:rsidR="003D316E">
        <w:t>related, indicating that catalysis is predicted by the strength of a small number of strong hydrogen bonds rather than their quant</w:t>
      </w:r>
      <w:r w:rsidR="003D316E">
        <w:t>i</w:t>
      </w:r>
      <w:r w:rsidR="003D316E">
        <w:t xml:space="preserve">ty. </w:t>
      </w:r>
      <w:r w:rsidR="006C22FE">
        <w:t>Conversely, structural features correlated to KM are predom</w:t>
      </w:r>
      <w:r w:rsidR="006C22FE">
        <w:t>i</w:t>
      </w:r>
      <w:r w:rsidR="006C22FE">
        <w:t>nantly packing statistics, with the addition of Lennard-Jones r</w:t>
      </w:r>
      <w:r w:rsidR="006C22FE">
        <w:t>e</w:t>
      </w:r>
      <w:r w:rsidR="006C22FE">
        <w:t>pulsion for Y295</w:t>
      </w:r>
      <w:r w:rsidR="00C77C14">
        <w:t xml:space="preserve">. </w:t>
      </w:r>
      <w:r w:rsidR="006F5E35">
        <w:t>Of the 59 metrics assessed, 9 were found to correlate significantly with kinetic constants. Complete weights for each feature are given in Su</w:t>
      </w:r>
      <w:r w:rsidR="006F5E35">
        <w:t>p</w:t>
      </w:r>
      <w:r w:rsidR="006F5E35">
        <w:t xml:space="preserve">plemental Table X. </w:t>
      </w:r>
    </w:p>
    <w:p w14:paraId="5193BC3D" w14:textId="02E049BA" w:rsidR="00E277AB" w:rsidRPr="00836D42" w:rsidRDefault="002B4E70" w:rsidP="002B4E70">
      <w:pPr>
        <w:pStyle w:val="Heading1"/>
        <w:ind w:left="0" w:firstLine="0"/>
      </w:pPr>
      <w:r w:rsidRPr="00836D42">
        <w:rPr>
          <w:rFonts w:ascii="Lucida Sans Unicode" w:hAnsi="Lucida Sans Unicode" w:cs="Lucida Sans Unicode"/>
        </w:rPr>
        <w:t>▩</w:t>
      </w:r>
      <w:r w:rsidRPr="00836D42">
        <w:t xml:space="preserve"> </w:t>
      </w:r>
      <w:r w:rsidR="00037B29" w:rsidRPr="00836D42">
        <w:t>DISCUSSION</w:t>
      </w:r>
    </w:p>
    <w:p w14:paraId="4E59E256" w14:textId="7C084A0D" w:rsidR="00E277AB" w:rsidRDefault="00E277AB" w:rsidP="00145F9B">
      <w:pPr>
        <w:pStyle w:val="TAMainText"/>
        <w:ind w:firstLine="0"/>
      </w:pPr>
      <w:r w:rsidRPr="00836D42">
        <w:t>The Rosetta Molecular Modeling Suite has been successfully used to direct the engineering of over 30 enzymes. However, there has been a limited ability to benchmark its predictive ability for enzyme reengineering due to the lack of a large, kinetically quantitative, and uniformly collected dataset on the effects of mutations on enzymes kinetic parameters. Here we construct the first large dataset of its kind for enzymes, enabling statistically significant evaluations of the ability to predict the functional e</w:t>
      </w:r>
      <w:r w:rsidRPr="00836D42">
        <w:t>f</w:t>
      </w:r>
      <w:r w:rsidRPr="00836D42">
        <w:t>fects of enzyme mutations.</w:t>
      </w:r>
    </w:p>
    <w:p w14:paraId="2924CE33" w14:textId="1B1F5778" w:rsidR="00AC14DB" w:rsidRDefault="008C17EB" w:rsidP="00AC14DB">
      <w:pPr>
        <w:pStyle w:val="TAMainText"/>
      </w:pPr>
      <w:r w:rsidRPr="00836D42">
        <w:t xml:space="preserve">The dataset generated here uncovered several new structure-function relationships for BglB, and for each amino acid in the active site provides its quantitative contribution towards catalysis. This systematic analysis revealed that several amino acids within the active site which are not directly involved in the reaction chemistry are as important to catalysis as the three residues which are directly involved in the chemistry. </w:t>
      </w:r>
      <w:r w:rsidR="00AC14DB">
        <w:t>We o</w:t>
      </w:r>
      <w:r w:rsidR="00AC14DB">
        <w:t>b</w:t>
      </w:r>
      <w:r w:rsidR="00AC14DB">
        <w:t>served that of the 11 positions in the active site that are co</w:t>
      </w:r>
      <w:r w:rsidR="00AC14DB">
        <w:t>n</w:t>
      </w:r>
      <w:r w:rsidR="00AC14DB">
        <w:t>served over the entire Pfam family by &gt;85%, 10 of them resulted in &gt;100</w:t>
      </w:r>
      <w:r w:rsidR="00AC14DB" w:rsidRPr="00836D42">
        <w:t xml:space="preserve">-fold </w:t>
      </w:r>
      <w:r w:rsidR="00AC14DB">
        <w:t>d</w:t>
      </w:r>
      <w:r w:rsidR="00AC14DB">
        <w:t>e</w:t>
      </w:r>
      <w:r w:rsidR="00AC14DB">
        <w:t xml:space="preserve">crease in </w:t>
      </w:r>
      <w:r w:rsidR="00AC14DB">
        <w:lastRenderedPageBreak/>
        <w:t>activity when mutated to alanine (Supp Table XXX). This</w:t>
      </w:r>
      <w:r w:rsidR="00AC14DB" w:rsidRPr="00836D42">
        <w:t xml:space="preserve"> su</w:t>
      </w:r>
      <w:r w:rsidR="00AC14DB" w:rsidRPr="00836D42">
        <w:t>p</w:t>
      </w:r>
      <w:r w:rsidR="00AC14DB" w:rsidRPr="00836D42">
        <w:t xml:space="preserve">ports the widely held assumption that </w:t>
      </w:r>
      <w:r w:rsidR="00C1351D">
        <w:t>highly conserved residues within an enzyme active site are functionally important</w:t>
      </w:r>
      <w:r w:rsidR="00AC14DB">
        <w:t xml:space="preserve">. </w:t>
      </w:r>
    </w:p>
    <w:p w14:paraId="6C5E6B4B" w14:textId="55D39D27" w:rsidR="00D2311A" w:rsidRDefault="00AC14DB" w:rsidP="008C17EB">
      <w:pPr>
        <w:pStyle w:val="TAMainText"/>
      </w:pPr>
      <w:r>
        <w:t>However, within 12A of the active site only 11 of the 44 res</w:t>
      </w:r>
      <w:r>
        <w:t>i</w:t>
      </w:r>
      <w:r>
        <w:t xml:space="preserve">dues are conserved at &gt;85%.  When mutating each </w:t>
      </w:r>
      <w:r w:rsidR="0048596D">
        <w:t>residue sp</w:t>
      </w:r>
      <w:r w:rsidR="0048596D">
        <w:t>a</w:t>
      </w:r>
      <w:r w:rsidR="0048596D">
        <w:t xml:space="preserve">tially located near the active site </w:t>
      </w:r>
      <w:r>
        <w:t xml:space="preserve">to alanine </w:t>
      </w:r>
      <w:r w:rsidR="0048596D">
        <w:t xml:space="preserve">only </w:t>
      </w:r>
      <w:r>
        <w:t xml:space="preserve">19 </w:t>
      </w:r>
      <w:r w:rsidR="0048596D">
        <w:t>resulted in a decrease in catalytic efficiency of &gt;100-fold, and 10 mut</w:t>
      </w:r>
      <w:r w:rsidR="0048596D">
        <w:t>a</w:t>
      </w:r>
      <w:r w:rsidR="0048596D">
        <w:t>tions were not found to significantly affect catalytic efficiency.</w:t>
      </w:r>
      <w:r w:rsidR="00C1351D">
        <w:t xml:space="preserve"> Based on this data there does not appear to be a strong correl</w:t>
      </w:r>
      <w:r w:rsidR="00C1351D">
        <w:t>a</w:t>
      </w:r>
      <w:r w:rsidR="00C1351D">
        <w:t>tion between the observed functional effect for mutations to residues co</w:t>
      </w:r>
      <w:r w:rsidR="00C1351D">
        <w:t>n</w:t>
      </w:r>
      <w:r w:rsidR="00C1351D">
        <w:t>served at less than 85% within the BglB active site.</w:t>
      </w:r>
      <w:r w:rsidR="0048596D">
        <w:t xml:space="preserve"> In addition, the mut</w:t>
      </w:r>
      <w:r w:rsidR="0048596D">
        <w:t>a</w:t>
      </w:r>
      <w:r w:rsidR="0048596D">
        <w:t>tion</w:t>
      </w:r>
      <w:r w:rsidR="008C17EB" w:rsidRPr="00836D42">
        <w:t xml:space="preserve"> R240A, </w:t>
      </w:r>
      <w:r w:rsidR="0048596D">
        <w:t xml:space="preserve">which is </w:t>
      </w:r>
      <w:r w:rsidR="008C17EB" w:rsidRPr="00836D42">
        <w:t>not observed in any natural variant in the glycosyl hydr</w:t>
      </w:r>
      <w:r w:rsidR="008C17EB" w:rsidRPr="00836D42">
        <w:t>o</w:t>
      </w:r>
      <w:r w:rsidR="008C17EB" w:rsidRPr="00836D42">
        <w:t>lase 1 family</w:t>
      </w:r>
      <w:r w:rsidR="0048596D">
        <w:t>,</w:t>
      </w:r>
      <w:r w:rsidR="008C17EB" w:rsidRPr="00836D42">
        <w:t xml:space="preserve"> resulted in </w:t>
      </w:r>
      <w:r w:rsidR="00C1351D">
        <w:t>a</w:t>
      </w:r>
      <w:r w:rsidR="008C17EB" w:rsidRPr="00836D42">
        <w:t xml:space="preserve"> 10-fold increase in </w:t>
      </w:r>
      <w:r w:rsidR="008C17EB" w:rsidRPr="00AC14DB">
        <w:rPr>
          <w:i/>
        </w:rPr>
        <w:t>k</w:t>
      </w:r>
      <w:r w:rsidR="008C17EB" w:rsidRPr="00836D42">
        <w:rPr>
          <w:vertAlign w:val="subscript"/>
        </w:rPr>
        <w:t>cat</w:t>
      </w:r>
      <w:r w:rsidR="008C17EB" w:rsidRPr="00836D42">
        <w:t>. This emphasizes the i</w:t>
      </w:r>
      <w:r w:rsidR="008C17EB" w:rsidRPr="00836D42">
        <w:t>m</w:t>
      </w:r>
      <w:r w:rsidR="008C17EB" w:rsidRPr="00836D42">
        <w:t>portance of not limiting design efforts to changes previously observed in nature when engineering fun</w:t>
      </w:r>
      <w:r w:rsidR="008C17EB" w:rsidRPr="00836D42">
        <w:t>c</w:t>
      </w:r>
      <w:r w:rsidR="008C17EB" w:rsidRPr="00836D42">
        <w:t>tion towards a non-natural substrate.</w:t>
      </w:r>
      <w:r>
        <w:t xml:space="preserve"> </w:t>
      </w:r>
    </w:p>
    <w:p w14:paraId="66BB2D11" w14:textId="1FC0ED1F" w:rsidR="00D2311A" w:rsidRDefault="00B15D4F" w:rsidP="00A77AF1">
      <w:pPr>
        <w:pStyle w:val="TAMainText"/>
      </w:pPr>
      <w:r>
        <w:t>The</w:t>
      </w:r>
      <w:r w:rsidR="008C17EB" w:rsidRPr="00836D42">
        <w:t xml:space="preserve"> large dataset </w:t>
      </w:r>
      <w:r>
        <w:t>of kinetic constants generated enabled the</w:t>
      </w:r>
      <w:r w:rsidR="008C17EB" w:rsidRPr="00836D42">
        <w:t xml:space="preserve"> </w:t>
      </w:r>
      <w:r w:rsidR="000E134A">
        <w:t>use</w:t>
      </w:r>
      <w:r w:rsidR="008C17EB" w:rsidRPr="00836D42">
        <w:t xml:space="preserve"> </w:t>
      </w:r>
      <w:r>
        <w:t xml:space="preserve">of </w:t>
      </w:r>
      <w:r w:rsidR="008C17EB" w:rsidRPr="00836D42">
        <w:t>machine learning techniques</w:t>
      </w:r>
      <w:r>
        <w:t>,</w:t>
      </w:r>
      <w:r w:rsidR="008C17EB" w:rsidRPr="00836D42">
        <w:t xml:space="preserve"> </w:t>
      </w:r>
      <w:r>
        <w:t>which</w:t>
      </w:r>
      <w:r w:rsidR="008C17EB" w:rsidRPr="00836D42">
        <w:t xml:space="preserve"> identified structural features correlated with function. The metric with the best corr</w:t>
      </w:r>
      <w:r w:rsidR="008C17EB" w:rsidRPr="00836D42">
        <w:t>e</w:t>
      </w:r>
      <w:r w:rsidR="008C17EB" w:rsidRPr="00836D42">
        <w:t>lation to overall efficiency was hydrogen bonding ene</w:t>
      </w:r>
      <w:r w:rsidR="008C17EB" w:rsidRPr="00836D42">
        <w:t>r</w:t>
      </w:r>
      <w:r w:rsidR="008C17EB" w:rsidRPr="00836D42">
        <w:t>gy of the substrate. While the metrics identified by machine lear</w:t>
      </w:r>
      <w:r w:rsidR="008C17EB" w:rsidRPr="00836D42">
        <w:t>n</w:t>
      </w:r>
      <w:r w:rsidR="008C17EB" w:rsidRPr="00836D42">
        <w:t>ing are consistent with chemical principles, more data sets of standar</w:t>
      </w:r>
      <w:r w:rsidR="008C17EB" w:rsidRPr="00836D42">
        <w:t>d</w:t>
      </w:r>
      <w:r w:rsidR="008C17EB" w:rsidRPr="00836D42">
        <w:t>ized kinetic constants on enzyme classes beyond the glycos</w:t>
      </w:r>
      <w:r w:rsidR="00AE2984">
        <w:t>ide</w:t>
      </w:r>
      <w:bookmarkStart w:id="0" w:name="_GoBack"/>
      <w:bookmarkEnd w:id="0"/>
      <w:r w:rsidR="008C17EB" w:rsidRPr="00836D42">
        <w:t xml:space="preserve"> h</w:t>
      </w:r>
      <w:r w:rsidR="008C17EB" w:rsidRPr="00836D42">
        <w:t>y</w:t>
      </w:r>
      <w:r w:rsidR="008C17EB" w:rsidRPr="00836D42">
        <w:t>drolase family will be needed to determine if these features are system-specific or generally correlated with function among many enzyme cla</w:t>
      </w:r>
      <w:r w:rsidR="008C17EB" w:rsidRPr="00836D42">
        <w:t>s</w:t>
      </w:r>
      <w:r w:rsidR="008C17EB" w:rsidRPr="00836D42">
        <w:t>ses.</w:t>
      </w:r>
    </w:p>
    <w:p w14:paraId="7D470D16" w14:textId="0C226062" w:rsidR="00D2311A" w:rsidRPr="00836D42" w:rsidRDefault="00B15D4F" w:rsidP="00A77AF1">
      <w:pPr>
        <w:pStyle w:val="TAMainText"/>
      </w:pPr>
      <w:r>
        <w:t xml:space="preserve">Currently, due to lack of large data sets of kinetic </w:t>
      </w:r>
      <w:r w:rsidR="00AE2984">
        <w:t>constants</w:t>
      </w:r>
      <w:r>
        <w:t xml:space="preserve">, it is unclear whether our results and the resultant machine learning based scoring function is applicable to every family 1 glycoside hydrolase, or even to other classes of hydrolase. Further work is needed to develop large data sets of kinetic constants to further evaluate enzyme redesign algorithms. It will be </w:t>
      </w:r>
      <w:r w:rsidR="00AE2984">
        <w:t>desirable</w:t>
      </w:r>
      <w:r>
        <w:t xml:space="preserve"> in f</w:t>
      </w:r>
      <w:r>
        <w:t>u</w:t>
      </w:r>
      <w:r>
        <w:t xml:space="preserve">ture to kinetically characterize large numbers of enzyme variants to </w:t>
      </w:r>
      <w:r w:rsidR="00D2311A">
        <w:t>enable data driven design alg</w:t>
      </w:r>
      <w:r w:rsidR="00D2311A">
        <w:t>o</w:t>
      </w:r>
      <w:r w:rsidR="00D2311A">
        <w:t>rithms.</w:t>
      </w:r>
    </w:p>
    <w:p w14:paraId="694CEAC9" w14:textId="2CC4B3AB" w:rsidR="00E277AB" w:rsidRPr="00836D42" w:rsidRDefault="00422B71" w:rsidP="00422B71">
      <w:pPr>
        <w:pStyle w:val="Heading1"/>
        <w:ind w:left="0" w:firstLine="0"/>
        <w:rPr>
          <w:rFonts w:ascii="Arno Pro" w:hAnsi="Arno Pro"/>
          <w:kern w:val="21"/>
          <w:sz w:val="19"/>
        </w:rPr>
      </w:pPr>
      <w:r w:rsidRPr="00836D42">
        <w:rPr>
          <w:rFonts w:ascii="Lucida Sans Unicode" w:hAnsi="Lucida Sans Unicode" w:cs="Lucida Sans Unicode"/>
        </w:rPr>
        <w:t>▩</w:t>
      </w:r>
      <w:r w:rsidRPr="00836D42">
        <w:t xml:space="preserve"> </w:t>
      </w:r>
      <w:r w:rsidR="00037B29" w:rsidRPr="00836D42">
        <w:t>CONCLUSION</w:t>
      </w:r>
    </w:p>
    <w:p w14:paraId="46D8104A" w14:textId="5EFE041D" w:rsidR="00E277AB" w:rsidRPr="00836D42" w:rsidRDefault="00E277AB" w:rsidP="00422B71">
      <w:pPr>
        <w:pStyle w:val="TAMainText"/>
        <w:ind w:firstLine="0"/>
      </w:pPr>
      <w:r w:rsidRPr="00836D42">
        <w:t>In this work, over 100 computationally-designed mutants of a family 1 glucosidase were produced, purified, and kinetically characterized. To the best of our knowledge, this is the largest data set of mutant enzymes produced and kinetically characte</w:t>
      </w:r>
      <w:r w:rsidRPr="00836D42">
        <w:t>r</w:t>
      </w:r>
      <w:r w:rsidRPr="00836D42">
        <w:t>ized in a uniform manner to date. This dataset revealed new i</w:t>
      </w:r>
      <w:r w:rsidRPr="00836D42">
        <w:t>n</w:t>
      </w:r>
      <w:r w:rsidRPr="00836D42">
        <w:t>sights into the structure-function relationship of BglB. In add</w:t>
      </w:r>
      <w:r w:rsidRPr="00836D42">
        <w:t>i</w:t>
      </w:r>
      <w:r w:rsidRPr="00836D42">
        <w:t>tion, it allowed a statistically significant assessment of the Rosetta Molecular Modeling Suite’s predictive ability for evaluating the effects of mutations on an enzyme</w:t>
      </w:r>
      <w:r w:rsidR="00F21255" w:rsidRPr="00836D42">
        <w:t>’s</w:t>
      </w:r>
      <w:r w:rsidRPr="00836D42">
        <w:t xml:space="preserve"> kinetic properties. Finally, by implement</w:t>
      </w:r>
      <w:r w:rsidR="0007360D" w:rsidRPr="00836D42">
        <w:t>ing</w:t>
      </w:r>
      <w:r w:rsidRPr="00836D42">
        <w:t xml:space="preserve"> machine learning protocols on this large dataset we identified structural features closely correlated to kinetic prope</w:t>
      </w:r>
      <w:r w:rsidRPr="00836D42">
        <w:t>r</w:t>
      </w:r>
      <w:r w:rsidRPr="00836D42">
        <w:t>ties. We believe this type of data set will be invaluable for the future development of computational enzyme engineering alg</w:t>
      </w:r>
      <w:r w:rsidRPr="00836D42">
        <w:t>o</w:t>
      </w:r>
      <w:r w:rsidRPr="00836D42">
        <w:t>rithms and providing insight into the physical basis of enzyme sequence-structure-function relationships.</w:t>
      </w:r>
    </w:p>
    <w:p w14:paraId="69F5B69B" w14:textId="1C36F43F" w:rsidR="00E277AB" w:rsidRPr="00836D42" w:rsidRDefault="00422B71" w:rsidP="00422B71">
      <w:pPr>
        <w:pStyle w:val="Heading1"/>
        <w:ind w:left="0" w:firstLine="0"/>
        <w:rPr>
          <w:rFonts w:ascii="Arno Pro" w:hAnsi="Arno Pro"/>
          <w:kern w:val="21"/>
          <w:sz w:val="19"/>
        </w:rPr>
      </w:pPr>
      <w:r w:rsidRPr="00836D42">
        <w:rPr>
          <w:rFonts w:ascii="Lucida Sans Unicode" w:hAnsi="Lucida Sans Unicode" w:cs="Lucida Sans Unicode"/>
        </w:rPr>
        <w:t>▩</w:t>
      </w:r>
      <w:r w:rsidRPr="00836D42">
        <w:t xml:space="preserve"> </w:t>
      </w:r>
      <w:r w:rsidR="00037B29" w:rsidRPr="00836D42">
        <w:t>METHODS</w:t>
      </w:r>
    </w:p>
    <w:p w14:paraId="126B3C57" w14:textId="77777777" w:rsidR="00E277AB" w:rsidRPr="00836D42" w:rsidRDefault="00E277AB" w:rsidP="00037B29">
      <w:pPr>
        <w:pStyle w:val="Heading2"/>
      </w:pPr>
      <w:r w:rsidRPr="00836D42">
        <w:t>Molecular modeling for mutant selection</w:t>
      </w:r>
    </w:p>
    <w:p w14:paraId="6BBF5AF0" w14:textId="2AD6B833" w:rsidR="00422B71" w:rsidRPr="00836D42" w:rsidRDefault="00E277AB" w:rsidP="00422B71">
      <w:pPr>
        <w:pStyle w:val="TAMainText"/>
        <w:ind w:firstLine="0"/>
      </w:pPr>
      <w:r w:rsidRPr="00836D42">
        <w:t xml:space="preserve">The crystal structure of recombinant BglB with the substrate analog 2-deoxy-2-fluoro-alpha-D-glucopyranose bound was used to identify the substrate binding pocket and the catalytic residues. Functional constraints were used to define catalytic distances, </w:t>
      </w:r>
      <w:r w:rsidRPr="00836D42">
        <w:lastRenderedPageBreak/>
        <w:t>angles, and dihedrals among 4-nitrophenyl-ß-D-glucoside, E164, E353, and Y295. The structure was then loaded into Foldit, a graphical user interface to Rosetta. Point mutations to the protein were modeled and scored and those with reasonable energies (less than 5 Rosetta energy units higher than the native structure) were chosen.</w:t>
      </w:r>
    </w:p>
    <w:p w14:paraId="2DC73BD7" w14:textId="77777777" w:rsidR="00E277AB" w:rsidRPr="00836D42" w:rsidRDefault="00E277AB" w:rsidP="00037B29">
      <w:pPr>
        <w:pStyle w:val="Heading2"/>
      </w:pPr>
      <w:r w:rsidRPr="00836D42">
        <w:t>Mutagenesis, expression, and purification</w:t>
      </w:r>
    </w:p>
    <w:p w14:paraId="271093AA" w14:textId="68CC9291" w:rsidR="00422B71" w:rsidRPr="00836D42" w:rsidRDefault="00E277AB" w:rsidP="001D162F">
      <w:pPr>
        <w:pStyle w:val="TAMainText"/>
        <w:ind w:firstLine="0"/>
      </w:pPr>
      <w:r w:rsidRPr="00836D42">
        <w:t>A sequence coding for BglB was synthesized by Life Technologies as a DNA String codon optimized for E. coli and cloned into a pET29b+ vector using Gibson assembly. Site-directed mutagen</w:t>
      </w:r>
      <w:r w:rsidRPr="00836D42">
        <w:t>e</w:t>
      </w:r>
      <w:r w:rsidRPr="00836D42">
        <w:t>sis performed according to the method developed by Kunkel was used to generate mutations to BglB, and variants were expressed and purified via immobilized metal ion affinity chromatography.</w:t>
      </w:r>
    </w:p>
    <w:p w14:paraId="3837F3E8" w14:textId="77777777" w:rsidR="00E277AB" w:rsidRPr="00836D42" w:rsidRDefault="00E277AB" w:rsidP="00037B29">
      <w:pPr>
        <w:pStyle w:val="Heading2"/>
      </w:pPr>
      <w:r w:rsidRPr="00836D42">
        <w:t>Kinetic characterization</w:t>
      </w:r>
    </w:p>
    <w:p w14:paraId="41FD9894" w14:textId="6EBA4B51" w:rsidR="00422B71" w:rsidRPr="00836D42" w:rsidRDefault="00E277AB" w:rsidP="001D162F">
      <w:pPr>
        <w:pStyle w:val="TAMainText"/>
        <w:ind w:firstLine="0"/>
      </w:pPr>
      <w:r w:rsidRPr="00836D42">
        <w:t>The activity of the computationally designed enzyme variants was measured by the appearance of the highly colored product 4-nitropheno</w:t>
      </w:r>
      <w:r w:rsidR="00647D4A" w:rsidRPr="00836D42">
        <w:t xml:space="preserve">l (see </w:t>
      </w:r>
      <w:r w:rsidR="00572A4B" w:rsidRPr="00836D42">
        <w:t xml:space="preserve">Scheme </w:t>
      </w:r>
      <w:r w:rsidR="004E0284" w:rsidRPr="00836D42">
        <w:t>1</w:t>
      </w:r>
      <w:r w:rsidRPr="00836D42">
        <w:t>). Mutant proteins were aliquotted in triplicate in 25 µL volumes and 75 µL of 4-nitrophenyl-ß-D-glucoside (100 mM, 25 mM, 6.25 mM, 1.6 mM, 0.4 mM, 0.1 mM, or 0.02 mM) in enzyme storage buffer was added. Absor</w:t>
      </w:r>
      <w:r w:rsidRPr="00836D42">
        <w:t>b</w:t>
      </w:r>
      <w:r w:rsidRPr="00836D42">
        <w:t>ance was measured every minute for 30-60 min at a wavelength of 420 nm and the rate of product production in M/min was calc</w:t>
      </w:r>
      <w:r w:rsidRPr="00836D42">
        <w:t>u</w:t>
      </w:r>
      <w:r w:rsidRPr="00836D42">
        <w:t>lated using a standard curve (see supplemental materials). A rate termed kobs (1/min) was calculated by dividing the rate o</w:t>
      </w:r>
      <w:r w:rsidRPr="00836D42">
        <w:t>b</w:t>
      </w:r>
      <w:r w:rsidRPr="00836D42">
        <w:t>served (1/min) by the enzyme concentration (M).</w:t>
      </w:r>
    </w:p>
    <w:p w14:paraId="49CDE2F6" w14:textId="77777777" w:rsidR="00E277AB" w:rsidRPr="00836D42" w:rsidRDefault="00E277AB" w:rsidP="00422B71">
      <w:pPr>
        <w:pStyle w:val="Heading3"/>
        <w:ind w:left="0"/>
      </w:pPr>
      <w:r w:rsidRPr="00836D42">
        <w:t>Statistical analysis</w:t>
      </w:r>
    </w:p>
    <w:p w14:paraId="0674E09A" w14:textId="6FCED92F" w:rsidR="006013C9" w:rsidRPr="00836D42" w:rsidRDefault="00E277AB" w:rsidP="00422B71">
      <w:pPr>
        <w:pStyle w:val="TAMainText"/>
        <w:ind w:firstLine="0"/>
      </w:pPr>
      <w:r w:rsidRPr="00836D42">
        <w:t>Data including 2944 observed rates f</w:t>
      </w:r>
      <w:r w:rsidR="00707E43" w:rsidRPr="00836D42">
        <w:t>or 119</w:t>
      </w:r>
      <w:r w:rsidRPr="00836D42">
        <w:t xml:space="preserve"> individual proteins </w:t>
      </w:r>
      <w:r w:rsidR="00DC7072" w:rsidRPr="00836D42">
        <w:t xml:space="preserve">(including replicates) </w:t>
      </w:r>
      <w:r w:rsidRPr="00836D42">
        <w:t>were fit to the Michaelis-Menten equation us</w:t>
      </w:r>
      <w:r w:rsidR="00AA7360" w:rsidRPr="00836D42">
        <w:t xml:space="preserve">ing </w:t>
      </w:r>
      <w:r w:rsidRPr="00836D42">
        <w:t>SciPy.</w:t>
      </w:r>
      <w:r w:rsidR="00D61D6C" w:rsidRPr="00836D42">
        <w:t xml:space="preserve"> </w:t>
      </w:r>
    </w:p>
    <w:p w14:paraId="2A31C83B" w14:textId="77777777" w:rsidR="00037B29" w:rsidRPr="00836D42" w:rsidRDefault="00E71831" w:rsidP="00037B29">
      <w:pPr>
        <w:pStyle w:val="TESupportingInfoTitle"/>
      </w:pPr>
      <w:r w:rsidRPr="00836D42">
        <w:t xml:space="preserve">ASSOCIATED CONTENT </w:t>
      </w:r>
    </w:p>
    <w:p w14:paraId="52DB3DB3" w14:textId="480CACF1" w:rsidR="00037B29" w:rsidRPr="00836D42" w:rsidRDefault="00E71831" w:rsidP="00037B29">
      <w:pPr>
        <w:pStyle w:val="TESupportingInformation"/>
      </w:pPr>
      <w:r w:rsidRPr="00836D42">
        <w:rPr>
          <w:b/>
        </w:rPr>
        <w:t>Supporting Information</w:t>
      </w:r>
      <w:r w:rsidRPr="00836D42">
        <w:t xml:space="preserve">. “This material is available free of charge via the Internet at http://pubs.acs.org.” </w:t>
      </w:r>
    </w:p>
    <w:p w14:paraId="3FDAD3B2" w14:textId="77777777" w:rsidR="00037B29" w:rsidRPr="00836D42" w:rsidRDefault="00E71831" w:rsidP="00037B29">
      <w:pPr>
        <w:pStyle w:val="AuthorInformationTitle"/>
      </w:pPr>
      <w:r w:rsidRPr="00836D42">
        <w:t>AUTHOR INFORMATION</w:t>
      </w:r>
    </w:p>
    <w:p w14:paraId="48F81B12" w14:textId="51A2CBB2" w:rsidR="00037B29" w:rsidRPr="00836D42" w:rsidRDefault="00E71831" w:rsidP="00037B29">
      <w:pPr>
        <w:pStyle w:val="FAAuthorInfoSubtitle"/>
      </w:pPr>
      <w:r w:rsidRPr="00836D42">
        <w:t>Corresponding Author</w:t>
      </w:r>
    </w:p>
    <w:p w14:paraId="71335F59" w14:textId="5F0E27F4" w:rsidR="00037B29" w:rsidRPr="00836D42" w:rsidRDefault="00E71831" w:rsidP="00037B29">
      <w:pPr>
        <w:pStyle w:val="StyleFACorrespondingAuthorFootnote7pt"/>
      </w:pPr>
      <w:r w:rsidRPr="00836D42">
        <w:t xml:space="preserve">* </w:t>
      </w:r>
      <w:r w:rsidR="009C261B" w:rsidRPr="00836D42">
        <w:t>jbsiegel@ucdavis.edu</w:t>
      </w:r>
    </w:p>
    <w:p w14:paraId="5ADDC30E" w14:textId="77777777" w:rsidR="00037B29" w:rsidRPr="00836D42" w:rsidRDefault="00E71831" w:rsidP="00037B29">
      <w:pPr>
        <w:pStyle w:val="FAAuthorInfoSubtitle"/>
      </w:pPr>
      <w:r w:rsidRPr="00836D42">
        <w:t>Present Addresses</w:t>
      </w:r>
    </w:p>
    <w:p w14:paraId="0890D551" w14:textId="77777777" w:rsidR="00037B29" w:rsidRPr="00836D42" w:rsidRDefault="00E71831" w:rsidP="00037B29">
      <w:pPr>
        <w:pStyle w:val="StyleFACorrespondingAuthorFootnote7pt"/>
      </w:pPr>
      <w:r w:rsidRPr="00836D42">
        <w:t>†If an author’s address is different than the one given in the affiliation line, this information may be included here.</w:t>
      </w:r>
    </w:p>
    <w:p w14:paraId="3754471D" w14:textId="1A98CAE7" w:rsidR="00037B29" w:rsidRPr="00836D42" w:rsidRDefault="00E71831" w:rsidP="00037B29">
      <w:pPr>
        <w:pStyle w:val="FAAuthorInfoSubtitle"/>
      </w:pPr>
      <w:r w:rsidRPr="00836D42">
        <w:t>Author Contributions</w:t>
      </w:r>
    </w:p>
    <w:p w14:paraId="3738F056" w14:textId="097A6829" w:rsidR="00037B29" w:rsidRPr="00836D42" w:rsidRDefault="00E71831" w:rsidP="00037B29">
      <w:pPr>
        <w:pStyle w:val="StyleFACorrespondingAuthorFootnote7pt"/>
      </w:pPr>
      <w:r w:rsidRPr="00836D42">
        <w:rPr>
          <w:rFonts w:ascii="Times New Roman" w:hAnsi="Times New Roman"/>
        </w:rPr>
        <w:t>‡</w:t>
      </w:r>
      <w:r w:rsidRPr="00836D42">
        <w:t xml:space="preserve">These authors contributed equally. </w:t>
      </w:r>
    </w:p>
    <w:p w14:paraId="1E68F40D" w14:textId="77777777" w:rsidR="00037B29" w:rsidRPr="00836D42" w:rsidRDefault="00E71831" w:rsidP="00037B29">
      <w:pPr>
        <w:pStyle w:val="FAAuthorInfoSubtitle"/>
      </w:pPr>
      <w:r w:rsidRPr="00836D42">
        <w:t>Funding Sources</w:t>
      </w:r>
    </w:p>
    <w:p w14:paraId="37FAA970" w14:textId="77777777" w:rsidR="00270365" w:rsidRPr="00836D42" w:rsidRDefault="00E71831" w:rsidP="00037B29">
      <w:pPr>
        <w:pStyle w:val="StyleFACorrespondingAuthorFootnote7pt"/>
      </w:pPr>
      <w:r w:rsidRPr="00836D42">
        <w:t>Any funds used to support the research of the manuscript should be placed here (per journal style).</w:t>
      </w:r>
    </w:p>
    <w:p w14:paraId="3B676446" w14:textId="2642FE89" w:rsidR="00037B29" w:rsidRPr="00836D42" w:rsidRDefault="00E71831" w:rsidP="00037B29">
      <w:pPr>
        <w:pStyle w:val="StyleFACorrespondingAuthorFootnote7pt"/>
      </w:pPr>
      <w:r w:rsidRPr="00836D42">
        <w:br/>
      </w:r>
      <w:r w:rsidRPr="00836D42">
        <w:rPr>
          <w:rStyle w:val="FAAuthorInfoSubtitleChar"/>
        </w:rPr>
        <w:t>Notes</w:t>
      </w:r>
      <w:r w:rsidRPr="00836D42">
        <w:rPr>
          <w:rStyle w:val="FAAuthorInfoSubtitleChar"/>
        </w:rPr>
        <w:br/>
      </w:r>
      <w:r w:rsidRPr="00836D42">
        <w:t>Any additional relevant notes should be placed here.</w:t>
      </w:r>
    </w:p>
    <w:p w14:paraId="087EAB33" w14:textId="3D6383C0" w:rsidR="00037B29" w:rsidRPr="00836D42" w:rsidRDefault="00E71831" w:rsidP="00037B29">
      <w:pPr>
        <w:pStyle w:val="TDAckTitle"/>
      </w:pPr>
      <w:r w:rsidRPr="00836D42">
        <w:t xml:space="preserve">ACKNOWLEDGMENT </w:t>
      </w:r>
    </w:p>
    <w:p w14:paraId="7E7A67DD" w14:textId="77777777" w:rsidR="00037B29" w:rsidRPr="00836D42" w:rsidRDefault="00E71831" w:rsidP="00037B29">
      <w:pPr>
        <w:pStyle w:val="TDAcknowledgments"/>
      </w:pPr>
      <w:r w:rsidRPr="00836D42">
        <w:t>(Word Style "TD_Acknowledgments"). Generally the last paragraph of the paper is the place to acknowledge people (dedications), places, and financing (you may state grant numbers and sponsors here).  Follow the journal’s guidelines on what to include in the Acknow</w:t>
      </w:r>
      <w:r w:rsidRPr="00836D42">
        <w:t>l</w:t>
      </w:r>
      <w:r w:rsidRPr="00836D42">
        <w:t>edgement section.</w:t>
      </w:r>
    </w:p>
    <w:p w14:paraId="38EF8D29" w14:textId="77777777" w:rsidR="00037B29" w:rsidRPr="00836D42" w:rsidRDefault="00E71831" w:rsidP="00037B29">
      <w:pPr>
        <w:pStyle w:val="TDAckTitle"/>
      </w:pPr>
      <w:r w:rsidRPr="00836D42">
        <w:lastRenderedPageBreak/>
        <w:t>ABBREVIATIONS</w:t>
      </w:r>
    </w:p>
    <w:p w14:paraId="59072BBE" w14:textId="67D21E8A" w:rsidR="00037B29" w:rsidRPr="00836D42" w:rsidRDefault="003D3F6A" w:rsidP="00037B29">
      <w:pPr>
        <w:pStyle w:val="TDAcknowledgments"/>
      </w:pPr>
      <w:r>
        <w:t>pNPG</w:t>
      </w:r>
      <w:r w:rsidR="00E71831" w:rsidRPr="003D3F6A">
        <w:t xml:space="preserve">, </w:t>
      </w:r>
      <w:r>
        <w:t>4-nitrophenyl-ß-D-glucoside</w:t>
      </w:r>
    </w:p>
    <w:p w14:paraId="03260DAA" w14:textId="77777777" w:rsidR="00037B29" w:rsidRPr="00836D42" w:rsidRDefault="00E71831" w:rsidP="00037B29">
      <w:pPr>
        <w:pStyle w:val="TDAckTitle"/>
      </w:pPr>
      <w:r w:rsidRPr="00836D42">
        <w:t>REFERENCES</w:t>
      </w:r>
    </w:p>
    <w:p w14:paraId="65E6ECFA" w14:textId="77777777" w:rsidR="00037B29" w:rsidRPr="00BE533F" w:rsidRDefault="00E71831" w:rsidP="00270365">
      <w:pPr>
        <w:pStyle w:val="TFReferencesSection"/>
        <w:ind w:firstLine="0"/>
      </w:pPr>
      <w:r w:rsidRPr="00836D42">
        <w:t xml:space="preserve">(Word Style "TF_References_Section"). References are placed at the end of the manuscript. Authors are responsible for the accuracy and </w:t>
      </w:r>
      <w:r w:rsidRPr="00836D42">
        <w:lastRenderedPageBreak/>
        <w:t xml:space="preserve">completeness of all references. Examples of the recommended formats for the various reference types can be found at </w:t>
      </w:r>
      <w:hyperlink r:id="rId17" w:history="1">
        <w:r w:rsidRPr="00836D42">
          <w:rPr>
            <w:rStyle w:val="Hyperlink"/>
          </w:rPr>
          <w:t>http://pubs.acs.org/page/4authors/index.html</w:t>
        </w:r>
      </w:hyperlink>
      <w:r w:rsidRPr="00836D42">
        <w:t>. Detailed information on reference style can be found in The ACS Style Guide, available from Oxford Press.</w:t>
      </w:r>
    </w:p>
    <w:p w14:paraId="671E11D4" w14:textId="78792BAB" w:rsidR="00037B29" w:rsidRDefault="00037B29" w:rsidP="00037B29">
      <w:pPr>
        <w:pStyle w:val="SNSynopsisTOC"/>
        <w:sectPr w:rsidR="00037B29" w:rsidSect="004971DA">
          <w:type w:val="continuous"/>
          <w:pgSz w:w="12240" w:h="15840"/>
          <w:pgMar w:top="720" w:right="1094" w:bottom="720" w:left="1094" w:header="720" w:footer="720" w:gutter="0"/>
          <w:cols w:num="2" w:space="720"/>
        </w:sectPr>
      </w:pPr>
    </w:p>
    <w:p w14:paraId="74745094" w14:textId="7A505FD3" w:rsidR="00037B29" w:rsidRPr="00C45E7B" w:rsidRDefault="00037B29" w:rsidP="00A93DAD">
      <w:pPr>
        <w:pBdr>
          <w:bottom w:val="single" w:sz="4" w:space="1" w:color="auto"/>
        </w:pBdr>
        <w:spacing w:after="240"/>
        <w:rPr>
          <w:rFonts w:ascii="Arno Pro" w:hAnsi="Arno Pro"/>
        </w:rPr>
      </w:pPr>
    </w:p>
    <w:sectPr w:rsidR="00037B29" w:rsidRPr="00C45E7B" w:rsidSect="00037B29">
      <w:headerReference w:type="even" r:id="rId18"/>
      <w:footerReference w:type="even" r:id="rId19"/>
      <w:footerReference w:type="default" r:id="rId20"/>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7C168B" w14:textId="77777777" w:rsidR="00CF7B7E" w:rsidRDefault="00CF7B7E">
      <w:r>
        <w:separator/>
      </w:r>
    </w:p>
    <w:p w14:paraId="2479A452" w14:textId="77777777" w:rsidR="00CF7B7E" w:rsidRDefault="00CF7B7E"/>
  </w:endnote>
  <w:endnote w:type="continuationSeparator" w:id="0">
    <w:p w14:paraId="7A7BFF43" w14:textId="77777777" w:rsidR="00CF7B7E" w:rsidRDefault="00CF7B7E">
      <w:r>
        <w:continuationSeparator/>
      </w:r>
    </w:p>
    <w:p w14:paraId="01FCAE98" w14:textId="77777777" w:rsidR="00CF7B7E" w:rsidRDefault="00CF7B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New York">
    <w:altName w:val="Times New Roman"/>
    <w:panose1 w:val="00000000000000000000"/>
    <w:charset w:val="4D"/>
    <w:family w:val="roman"/>
    <w:notTrueType/>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yriad Pro Light">
    <w:panose1 w:val="020B0403030403020204"/>
    <w:charset w:val="00"/>
    <w:family w:val="auto"/>
    <w:pitch w:val="variable"/>
    <w:sig w:usb0="A00002AF" w:usb1="5000204B" w:usb2="00000000" w:usb3="00000000" w:csb0="0000009F" w:csb1="00000000"/>
  </w:font>
  <w:font w:name="Arial">
    <w:panose1 w:val="020B0604020202020204"/>
    <w:charset w:val="00"/>
    <w:family w:val="auto"/>
    <w:pitch w:val="variable"/>
    <w:sig w:usb0="E0002AFF" w:usb1="C0007843" w:usb2="00000009" w:usb3="00000000" w:csb0="000001FF" w:csb1="00000000"/>
  </w:font>
  <w:font w:name="Arno Pro">
    <w:panose1 w:val="02020502040506020403"/>
    <w:charset w:val="00"/>
    <w:family w:val="auto"/>
    <w:pitch w:val="variable"/>
    <w:sig w:usb0="60000287" w:usb1="00000001" w:usb2="00000000" w:usb3="00000000" w:csb0="0000019F" w:csb1="00000000"/>
  </w:font>
  <w:font w:name="Tahoma">
    <w:panose1 w:val="020B0604030504040204"/>
    <w:charset w:val="00"/>
    <w:family w:val="auto"/>
    <w:pitch w:val="variable"/>
    <w:sig w:usb0="00000003" w:usb1="00000000" w:usb2="00000000" w:usb3="00000000" w:csb0="00000001" w:csb1="00000000"/>
  </w:font>
  <w:font w:name="Libian SC Regular">
    <w:panose1 w:val="02010800040101010101"/>
    <w:charset w:val="00"/>
    <w:family w:val="auto"/>
    <w:pitch w:val="variable"/>
    <w:sig w:usb0="00000003" w:usb1="080F0000" w:usb2="00000000" w:usb3="00000000" w:csb0="00040001" w:csb1="00000000"/>
  </w:font>
  <w:font w:name="Lantinghei TC Heavy">
    <w:panose1 w:val="03000509000000000000"/>
    <w:charset w:val="00"/>
    <w:family w:val="auto"/>
    <w:pitch w:val="variable"/>
    <w:sig w:usb0="00000003" w:usb1="080E0000" w:usb2="00000000" w:usb3="00000000" w:csb0="00100001" w:csb1="00000000"/>
  </w:font>
  <w:font w:name="Lucida Sans Unicode">
    <w:panose1 w:val="020B0602030504020204"/>
    <w:charset w:val="00"/>
    <w:family w:val="auto"/>
    <w:pitch w:val="variable"/>
    <w:sig w:usb0="80000AFF" w:usb1="0000396B" w:usb2="00000000" w:usb3="00000000" w:csb0="000000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A185B" w14:textId="77777777" w:rsidR="00CF7B7E" w:rsidRDefault="00CF7B7E">
    <w:pPr>
      <w:framePr w:wrap="around" w:vAnchor="text" w:hAnchor="margin" w:xAlign="right" w:y="1"/>
      <w:rPr>
        <w:rStyle w:val="PageNumber"/>
      </w:rPr>
    </w:pPr>
    <w:r>
      <w:rPr>
        <w:rStyle w:val="PageNumber"/>
      </w:rPr>
      <w:t xml:space="preserve">PAGE  </w:t>
    </w:r>
    <w:r>
      <w:rPr>
        <w:rStyle w:val="PageNumber"/>
        <w:noProof/>
      </w:rPr>
      <w:t>2</w:t>
    </w:r>
  </w:p>
  <w:p w14:paraId="71B51B0B" w14:textId="77777777" w:rsidR="00CF7B7E" w:rsidRDefault="00CF7B7E">
    <w:pP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E2F42" w14:textId="77777777" w:rsidR="00CF7B7E" w:rsidRDefault="00CF7B7E">
    <w:pP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7F4EF" w14:textId="77777777" w:rsidR="00CF7B7E" w:rsidRDefault="00CF7B7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26C7675" w14:textId="77777777" w:rsidR="00CF7B7E" w:rsidRDefault="00CF7B7E">
    <w:pPr>
      <w:pStyle w:val="Footer"/>
      <w:ind w:right="360"/>
    </w:pPr>
  </w:p>
  <w:p w14:paraId="1609084D" w14:textId="77777777" w:rsidR="00CF7B7E" w:rsidRDefault="00CF7B7E"/>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83BAC0" w14:textId="77777777" w:rsidR="00CF7B7E" w:rsidRDefault="00CF7B7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w:t>
    </w:r>
    <w:r>
      <w:rPr>
        <w:rStyle w:val="PageNumber"/>
      </w:rPr>
      <w:fldChar w:fldCharType="end"/>
    </w:r>
  </w:p>
  <w:p w14:paraId="07A05DF3" w14:textId="77777777" w:rsidR="00CF7B7E" w:rsidRDefault="00CF7B7E">
    <w:pPr>
      <w:pStyle w:val="Footer"/>
      <w:ind w:right="360"/>
    </w:pPr>
  </w:p>
  <w:p w14:paraId="2E40F30B" w14:textId="77777777" w:rsidR="00CF7B7E" w:rsidRDefault="00CF7B7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559DD1" w14:textId="77777777" w:rsidR="00CF7B7E" w:rsidRDefault="00CF7B7E">
      <w:r>
        <w:separator/>
      </w:r>
    </w:p>
    <w:p w14:paraId="3E941FEF" w14:textId="77777777" w:rsidR="00CF7B7E" w:rsidRDefault="00CF7B7E"/>
  </w:footnote>
  <w:footnote w:type="continuationSeparator" w:id="0">
    <w:p w14:paraId="54EBB129" w14:textId="77777777" w:rsidR="00CF7B7E" w:rsidRDefault="00CF7B7E">
      <w:r>
        <w:continuationSeparator/>
      </w:r>
    </w:p>
    <w:p w14:paraId="70F84B0E" w14:textId="77777777" w:rsidR="00CF7B7E" w:rsidRDefault="00CF7B7E"/>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D1340E" w14:textId="77777777" w:rsidR="00CF7B7E" w:rsidRDefault="00CF7B7E"/>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1">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2">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3">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4">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5">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4"/>
  </w:num>
  <w:num w:numId="2">
    <w:abstractNumId w:val="2"/>
  </w:num>
  <w:num w:numId="3">
    <w:abstractNumId w:val="5"/>
  </w:num>
  <w:num w:numId="4">
    <w:abstractNumId w:val="3"/>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3332"/>
    <w:rsid w:val="00024D04"/>
    <w:rsid w:val="00026EEB"/>
    <w:rsid w:val="00030F05"/>
    <w:rsid w:val="00037B29"/>
    <w:rsid w:val="000701E7"/>
    <w:rsid w:val="0007360D"/>
    <w:rsid w:val="0007550F"/>
    <w:rsid w:val="00090305"/>
    <w:rsid w:val="00090E6B"/>
    <w:rsid w:val="00097358"/>
    <w:rsid w:val="000B1ED3"/>
    <w:rsid w:val="000C11DB"/>
    <w:rsid w:val="000C6856"/>
    <w:rsid w:val="000D36C1"/>
    <w:rsid w:val="000D4685"/>
    <w:rsid w:val="000E134A"/>
    <w:rsid w:val="000E15BC"/>
    <w:rsid w:val="000E3B98"/>
    <w:rsid w:val="000E5D3F"/>
    <w:rsid w:val="000F53A5"/>
    <w:rsid w:val="00102AD0"/>
    <w:rsid w:val="0011175E"/>
    <w:rsid w:val="00116B68"/>
    <w:rsid w:val="00133053"/>
    <w:rsid w:val="00133D2A"/>
    <w:rsid w:val="0013410A"/>
    <w:rsid w:val="00144B2A"/>
    <w:rsid w:val="00145F9B"/>
    <w:rsid w:val="00147AB4"/>
    <w:rsid w:val="00150FD0"/>
    <w:rsid w:val="001534E6"/>
    <w:rsid w:val="001541FE"/>
    <w:rsid w:val="00156C1D"/>
    <w:rsid w:val="001579A8"/>
    <w:rsid w:val="0016440E"/>
    <w:rsid w:val="00166A14"/>
    <w:rsid w:val="00175619"/>
    <w:rsid w:val="00176E55"/>
    <w:rsid w:val="0018236D"/>
    <w:rsid w:val="00186D91"/>
    <w:rsid w:val="0019298F"/>
    <w:rsid w:val="00193341"/>
    <w:rsid w:val="001B671C"/>
    <w:rsid w:val="001D162F"/>
    <w:rsid w:val="001E671B"/>
    <w:rsid w:val="001F6090"/>
    <w:rsid w:val="00215A9F"/>
    <w:rsid w:val="0021742E"/>
    <w:rsid w:val="00241020"/>
    <w:rsid w:val="002427AB"/>
    <w:rsid w:val="00243332"/>
    <w:rsid w:val="00244075"/>
    <w:rsid w:val="00247D03"/>
    <w:rsid w:val="00255F2B"/>
    <w:rsid w:val="0026552B"/>
    <w:rsid w:val="00270365"/>
    <w:rsid w:val="002714B2"/>
    <w:rsid w:val="00281C1F"/>
    <w:rsid w:val="00285B54"/>
    <w:rsid w:val="002B05D5"/>
    <w:rsid w:val="002B4E70"/>
    <w:rsid w:val="002B68FD"/>
    <w:rsid w:val="002D30C1"/>
    <w:rsid w:val="002E1B17"/>
    <w:rsid w:val="002F2DFB"/>
    <w:rsid w:val="002F6630"/>
    <w:rsid w:val="003016C0"/>
    <w:rsid w:val="00302038"/>
    <w:rsid w:val="0030329E"/>
    <w:rsid w:val="00322309"/>
    <w:rsid w:val="0032533A"/>
    <w:rsid w:val="00335116"/>
    <w:rsid w:val="00335F77"/>
    <w:rsid w:val="003376D5"/>
    <w:rsid w:val="00343F46"/>
    <w:rsid w:val="00353DF4"/>
    <w:rsid w:val="00384EFE"/>
    <w:rsid w:val="003A1A7A"/>
    <w:rsid w:val="003B46C0"/>
    <w:rsid w:val="003D316E"/>
    <w:rsid w:val="003D3F6A"/>
    <w:rsid w:val="003D4A05"/>
    <w:rsid w:val="003E0B27"/>
    <w:rsid w:val="003E1BB3"/>
    <w:rsid w:val="003E4356"/>
    <w:rsid w:val="00422B71"/>
    <w:rsid w:val="00444FBE"/>
    <w:rsid w:val="0045149D"/>
    <w:rsid w:val="004620F2"/>
    <w:rsid w:val="00462DC9"/>
    <w:rsid w:val="00472315"/>
    <w:rsid w:val="0048596D"/>
    <w:rsid w:val="004971DA"/>
    <w:rsid w:val="004B16DA"/>
    <w:rsid w:val="004B2738"/>
    <w:rsid w:val="004C6126"/>
    <w:rsid w:val="004D31A9"/>
    <w:rsid w:val="004E0284"/>
    <w:rsid w:val="004E33A7"/>
    <w:rsid w:val="004E3D8C"/>
    <w:rsid w:val="004F23D2"/>
    <w:rsid w:val="00500F9A"/>
    <w:rsid w:val="005038EC"/>
    <w:rsid w:val="00523E00"/>
    <w:rsid w:val="005447B7"/>
    <w:rsid w:val="005532DA"/>
    <w:rsid w:val="00567DC8"/>
    <w:rsid w:val="00572A4B"/>
    <w:rsid w:val="005840EE"/>
    <w:rsid w:val="005858C4"/>
    <w:rsid w:val="005B1B4B"/>
    <w:rsid w:val="005B2F25"/>
    <w:rsid w:val="005D36C8"/>
    <w:rsid w:val="005D4284"/>
    <w:rsid w:val="005E792C"/>
    <w:rsid w:val="005E7ED4"/>
    <w:rsid w:val="006013C9"/>
    <w:rsid w:val="00611ABC"/>
    <w:rsid w:val="006133F4"/>
    <w:rsid w:val="0061570D"/>
    <w:rsid w:val="006245D3"/>
    <w:rsid w:val="00627D61"/>
    <w:rsid w:val="00632EA8"/>
    <w:rsid w:val="0064082F"/>
    <w:rsid w:val="00641029"/>
    <w:rsid w:val="00646AD3"/>
    <w:rsid w:val="00647D4A"/>
    <w:rsid w:val="0068294A"/>
    <w:rsid w:val="006959FB"/>
    <w:rsid w:val="006962DC"/>
    <w:rsid w:val="006C22FE"/>
    <w:rsid w:val="006C41AA"/>
    <w:rsid w:val="006C4203"/>
    <w:rsid w:val="006E4478"/>
    <w:rsid w:val="006F18B9"/>
    <w:rsid w:val="006F1D2E"/>
    <w:rsid w:val="006F3206"/>
    <w:rsid w:val="006F4E37"/>
    <w:rsid w:val="006F5E35"/>
    <w:rsid w:val="007004C2"/>
    <w:rsid w:val="00707E43"/>
    <w:rsid w:val="00713B6A"/>
    <w:rsid w:val="007264BB"/>
    <w:rsid w:val="00731CD0"/>
    <w:rsid w:val="00732216"/>
    <w:rsid w:val="00735238"/>
    <w:rsid w:val="007375CD"/>
    <w:rsid w:val="00760C43"/>
    <w:rsid w:val="00766C61"/>
    <w:rsid w:val="007672A0"/>
    <w:rsid w:val="00770949"/>
    <w:rsid w:val="007722F3"/>
    <w:rsid w:val="00775EFC"/>
    <w:rsid w:val="00782B29"/>
    <w:rsid w:val="00785918"/>
    <w:rsid w:val="00792A60"/>
    <w:rsid w:val="007A0A06"/>
    <w:rsid w:val="007B417E"/>
    <w:rsid w:val="007B4693"/>
    <w:rsid w:val="007B5685"/>
    <w:rsid w:val="007C3BFF"/>
    <w:rsid w:val="007D3F08"/>
    <w:rsid w:val="007E3199"/>
    <w:rsid w:val="00801207"/>
    <w:rsid w:val="0081429A"/>
    <w:rsid w:val="00823A11"/>
    <w:rsid w:val="00826562"/>
    <w:rsid w:val="008348A2"/>
    <w:rsid w:val="00836D42"/>
    <w:rsid w:val="008476A0"/>
    <w:rsid w:val="00853F9A"/>
    <w:rsid w:val="0086386E"/>
    <w:rsid w:val="008770CD"/>
    <w:rsid w:val="00880C1C"/>
    <w:rsid w:val="00883713"/>
    <w:rsid w:val="0088396F"/>
    <w:rsid w:val="008B6FD7"/>
    <w:rsid w:val="008C17EB"/>
    <w:rsid w:val="008C21C0"/>
    <w:rsid w:val="008C50CB"/>
    <w:rsid w:val="008C66BC"/>
    <w:rsid w:val="008D2CC3"/>
    <w:rsid w:val="008E2C2A"/>
    <w:rsid w:val="008E5050"/>
    <w:rsid w:val="008E59C5"/>
    <w:rsid w:val="008F0ADA"/>
    <w:rsid w:val="008F3449"/>
    <w:rsid w:val="008F44B1"/>
    <w:rsid w:val="00900D58"/>
    <w:rsid w:val="00914D81"/>
    <w:rsid w:val="009218E3"/>
    <w:rsid w:val="00923EA2"/>
    <w:rsid w:val="00934584"/>
    <w:rsid w:val="00951A9A"/>
    <w:rsid w:val="0098420F"/>
    <w:rsid w:val="00985C3B"/>
    <w:rsid w:val="009B1813"/>
    <w:rsid w:val="009C261B"/>
    <w:rsid w:val="009F2EDE"/>
    <w:rsid w:val="00A005E1"/>
    <w:rsid w:val="00A14046"/>
    <w:rsid w:val="00A16F5A"/>
    <w:rsid w:val="00A234CB"/>
    <w:rsid w:val="00A315A8"/>
    <w:rsid w:val="00A462D6"/>
    <w:rsid w:val="00A536FB"/>
    <w:rsid w:val="00A56479"/>
    <w:rsid w:val="00A637FD"/>
    <w:rsid w:val="00A6569B"/>
    <w:rsid w:val="00A72032"/>
    <w:rsid w:val="00A743D8"/>
    <w:rsid w:val="00A77AF1"/>
    <w:rsid w:val="00A8556F"/>
    <w:rsid w:val="00A87FB9"/>
    <w:rsid w:val="00A93DAD"/>
    <w:rsid w:val="00AA7360"/>
    <w:rsid w:val="00AB7A95"/>
    <w:rsid w:val="00AC14DB"/>
    <w:rsid w:val="00AE2984"/>
    <w:rsid w:val="00AE40E8"/>
    <w:rsid w:val="00AF023C"/>
    <w:rsid w:val="00B02E10"/>
    <w:rsid w:val="00B05AD8"/>
    <w:rsid w:val="00B15D4F"/>
    <w:rsid w:val="00B170A0"/>
    <w:rsid w:val="00B23DC7"/>
    <w:rsid w:val="00B44516"/>
    <w:rsid w:val="00B55C91"/>
    <w:rsid w:val="00B573F3"/>
    <w:rsid w:val="00B653C7"/>
    <w:rsid w:val="00B65A96"/>
    <w:rsid w:val="00B826AA"/>
    <w:rsid w:val="00B82CAF"/>
    <w:rsid w:val="00B856D1"/>
    <w:rsid w:val="00B920DF"/>
    <w:rsid w:val="00B94570"/>
    <w:rsid w:val="00BB4F09"/>
    <w:rsid w:val="00BC3C62"/>
    <w:rsid w:val="00BC7AA7"/>
    <w:rsid w:val="00BE735E"/>
    <w:rsid w:val="00BF0749"/>
    <w:rsid w:val="00BF5488"/>
    <w:rsid w:val="00BF701F"/>
    <w:rsid w:val="00C002DC"/>
    <w:rsid w:val="00C02652"/>
    <w:rsid w:val="00C0527F"/>
    <w:rsid w:val="00C1351D"/>
    <w:rsid w:val="00C3510B"/>
    <w:rsid w:val="00C53649"/>
    <w:rsid w:val="00C70E3B"/>
    <w:rsid w:val="00C74D5E"/>
    <w:rsid w:val="00C76EB3"/>
    <w:rsid w:val="00C77C14"/>
    <w:rsid w:val="00C77DE0"/>
    <w:rsid w:val="00C8531D"/>
    <w:rsid w:val="00C9244B"/>
    <w:rsid w:val="00CB5169"/>
    <w:rsid w:val="00CB7B92"/>
    <w:rsid w:val="00CC0487"/>
    <w:rsid w:val="00CC15A2"/>
    <w:rsid w:val="00CD033B"/>
    <w:rsid w:val="00CD4A95"/>
    <w:rsid w:val="00CE0675"/>
    <w:rsid w:val="00CE0CA2"/>
    <w:rsid w:val="00CF7B7E"/>
    <w:rsid w:val="00D05BDB"/>
    <w:rsid w:val="00D2311A"/>
    <w:rsid w:val="00D61D6C"/>
    <w:rsid w:val="00D678C0"/>
    <w:rsid w:val="00D7131D"/>
    <w:rsid w:val="00D80B7A"/>
    <w:rsid w:val="00DB5E5F"/>
    <w:rsid w:val="00DC1162"/>
    <w:rsid w:val="00DC1612"/>
    <w:rsid w:val="00DC17D4"/>
    <w:rsid w:val="00DC7072"/>
    <w:rsid w:val="00DD398D"/>
    <w:rsid w:val="00DD5DBF"/>
    <w:rsid w:val="00DE66DD"/>
    <w:rsid w:val="00DF1DDD"/>
    <w:rsid w:val="00E01F75"/>
    <w:rsid w:val="00E1446E"/>
    <w:rsid w:val="00E179FE"/>
    <w:rsid w:val="00E2211E"/>
    <w:rsid w:val="00E277AB"/>
    <w:rsid w:val="00E41B2B"/>
    <w:rsid w:val="00E428B8"/>
    <w:rsid w:val="00E624BD"/>
    <w:rsid w:val="00E71831"/>
    <w:rsid w:val="00E816B7"/>
    <w:rsid w:val="00E86200"/>
    <w:rsid w:val="00E92270"/>
    <w:rsid w:val="00E934D0"/>
    <w:rsid w:val="00EC5155"/>
    <w:rsid w:val="00EF0717"/>
    <w:rsid w:val="00EF3765"/>
    <w:rsid w:val="00EF4076"/>
    <w:rsid w:val="00F031EE"/>
    <w:rsid w:val="00F15BC7"/>
    <w:rsid w:val="00F179F3"/>
    <w:rsid w:val="00F21255"/>
    <w:rsid w:val="00F424DC"/>
    <w:rsid w:val="00F43F26"/>
    <w:rsid w:val="00F5357E"/>
    <w:rsid w:val="00F53AAB"/>
    <w:rsid w:val="00F56BDB"/>
    <w:rsid w:val="00F679E4"/>
    <w:rsid w:val="00F8445F"/>
    <w:rsid w:val="00F85362"/>
    <w:rsid w:val="00F95D05"/>
    <w:rsid w:val="00FB1354"/>
    <w:rsid w:val="00FC4F30"/>
    <w:rsid w:val="00FD43AF"/>
    <w:rsid w:val="00FE39D2"/>
    <w:rsid w:val="00FE5648"/>
    <w:rsid w:val="00FE5B59"/>
    <w:rsid w:val="00FF0082"/>
    <w:rsid w:val="00FF3252"/>
    <w:rsid w:val="00FF498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0FD251C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3F3"/>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75E3"/>
    <w:pPr>
      <w:spacing w:after="60"/>
      <w:ind w:firstLine="180"/>
    </w:pPr>
    <w:rPr>
      <w:rFonts w:ascii="Arno Pro" w:hAnsi="Arno Pro"/>
      <w:kern w:val="21"/>
      <w:sz w:val="19"/>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2714B2"/>
    <w:pPr>
      <w:spacing w:before="200" w:after="120"/>
    </w:pPr>
    <w:rPr>
      <w:rFonts w:ascii="Arno Pro" w:hAnsi="Arno Pro"/>
      <w:b/>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8F3449"/>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8F3449"/>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styleId="NormalWeb">
    <w:name w:val="Normal (Web)"/>
    <w:basedOn w:val="Normal"/>
    <w:uiPriority w:val="99"/>
    <w:semiHidden/>
    <w:unhideWhenUsed/>
    <w:rsid w:val="00243332"/>
    <w:rPr>
      <w:rFonts w:ascii="Times New Roman" w:hAnsi="Times New Roman"/>
      <w:szCs w:val="24"/>
    </w:rPr>
  </w:style>
  <w:style w:type="table" w:styleId="TableGrid">
    <w:name w:val="Table Grid"/>
    <w:basedOn w:val="TableNormal"/>
    <w:uiPriority w:val="59"/>
    <w:rsid w:val="00FF49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New York" w:eastAsia="Times New Roman" w:hAnsi="New York"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73F3"/>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75E3"/>
    <w:pPr>
      <w:spacing w:after="60"/>
      <w:ind w:firstLine="180"/>
    </w:pPr>
    <w:rPr>
      <w:rFonts w:ascii="Arno Pro" w:hAnsi="Arno Pro"/>
      <w:kern w:val="21"/>
      <w:sz w:val="19"/>
    </w:rPr>
  </w:style>
  <w:style w:type="paragraph" w:customStyle="1" w:styleId="BATitle">
    <w:name w:val="BA_Title"/>
    <w:basedOn w:val="Normal"/>
    <w:next w:val="BBAuthorName"/>
    <w:autoRedefine/>
    <w:rsid w:val="00427112"/>
    <w:pPr>
      <w:spacing w:before="14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2714B2"/>
    <w:pPr>
      <w:spacing w:before="200" w:after="120"/>
    </w:pPr>
    <w:rPr>
      <w:rFonts w:ascii="Arno Pro" w:hAnsi="Arno Pro"/>
      <w:b/>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8F3449"/>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DE78D2"/>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DE78D2"/>
    <w:rPr>
      <w:rFonts w:ascii="Myriad Pro Light" w:hAnsi="Myriad Pro Light"/>
      <w:b/>
      <w:kern w:val="21"/>
      <w:sz w:val="19"/>
      <w:szCs w:val="14"/>
      <w:lang w:val="en-US" w:eastAsia="en-US" w:bidi="ar-SA"/>
    </w:rPr>
  </w:style>
  <w:style w:type="character" w:customStyle="1" w:styleId="TCTableBodyChar">
    <w:name w:val="TC_Table_Body Char"/>
    <w:link w:val="TCTableBody"/>
    <w:rsid w:val="008F3449"/>
    <w:rPr>
      <w:rFonts w:ascii="Arno Pro" w:hAnsi="Arno Pro"/>
      <w:kern w:val="20"/>
      <w:sz w:val="18"/>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styleId="NormalWeb">
    <w:name w:val="Normal (Web)"/>
    <w:basedOn w:val="Normal"/>
    <w:uiPriority w:val="99"/>
    <w:semiHidden/>
    <w:unhideWhenUsed/>
    <w:rsid w:val="00243332"/>
    <w:rPr>
      <w:rFonts w:ascii="Times New Roman" w:hAnsi="Times New Roman"/>
      <w:szCs w:val="24"/>
    </w:rPr>
  </w:style>
  <w:style w:type="table" w:styleId="TableGrid">
    <w:name w:val="Table Grid"/>
    <w:basedOn w:val="TableNormal"/>
    <w:uiPriority w:val="59"/>
    <w:rsid w:val="00FF498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80015">
      <w:bodyDiv w:val="1"/>
      <w:marLeft w:val="0"/>
      <w:marRight w:val="0"/>
      <w:marTop w:val="0"/>
      <w:marBottom w:val="0"/>
      <w:divBdr>
        <w:top w:val="none" w:sz="0" w:space="0" w:color="auto"/>
        <w:left w:val="none" w:sz="0" w:space="0" w:color="auto"/>
        <w:bottom w:val="none" w:sz="0" w:space="0" w:color="auto"/>
        <w:right w:val="none" w:sz="0" w:space="0" w:color="auto"/>
      </w:divBdr>
    </w:div>
    <w:div w:id="145827266">
      <w:bodyDiv w:val="1"/>
      <w:marLeft w:val="0"/>
      <w:marRight w:val="0"/>
      <w:marTop w:val="0"/>
      <w:marBottom w:val="0"/>
      <w:divBdr>
        <w:top w:val="none" w:sz="0" w:space="0" w:color="auto"/>
        <w:left w:val="none" w:sz="0" w:space="0" w:color="auto"/>
        <w:bottom w:val="none" w:sz="0" w:space="0" w:color="auto"/>
        <w:right w:val="none" w:sz="0" w:space="0" w:color="auto"/>
      </w:divBdr>
      <w:divsChild>
        <w:div w:id="1142580324">
          <w:marLeft w:val="0"/>
          <w:marRight w:val="0"/>
          <w:marTop w:val="0"/>
          <w:marBottom w:val="0"/>
          <w:divBdr>
            <w:top w:val="none" w:sz="0" w:space="0" w:color="auto"/>
            <w:left w:val="none" w:sz="0" w:space="0" w:color="auto"/>
            <w:bottom w:val="none" w:sz="0" w:space="0" w:color="auto"/>
            <w:right w:val="none" w:sz="0" w:space="0" w:color="auto"/>
          </w:divBdr>
          <w:divsChild>
            <w:div w:id="296880347">
              <w:marLeft w:val="0"/>
              <w:marRight w:val="0"/>
              <w:marTop w:val="0"/>
              <w:marBottom w:val="0"/>
              <w:divBdr>
                <w:top w:val="none" w:sz="0" w:space="0" w:color="auto"/>
                <w:left w:val="none" w:sz="0" w:space="0" w:color="auto"/>
                <w:bottom w:val="none" w:sz="0" w:space="0" w:color="auto"/>
                <w:right w:val="none" w:sz="0" w:space="0" w:color="auto"/>
              </w:divBdr>
              <w:divsChild>
                <w:div w:id="190618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32967">
      <w:bodyDiv w:val="1"/>
      <w:marLeft w:val="0"/>
      <w:marRight w:val="0"/>
      <w:marTop w:val="0"/>
      <w:marBottom w:val="0"/>
      <w:divBdr>
        <w:top w:val="none" w:sz="0" w:space="0" w:color="auto"/>
        <w:left w:val="none" w:sz="0" w:space="0" w:color="auto"/>
        <w:bottom w:val="none" w:sz="0" w:space="0" w:color="auto"/>
        <w:right w:val="none" w:sz="0" w:space="0" w:color="auto"/>
      </w:divBdr>
    </w:div>
    <w:div w:id="159345988">
      <w:bodyDiv w:val="1"/>
      <w:marLeft w:val="0"/>
      <w:marRight w:val="0"/>
      <w:marTop w:val="0"/>
      <w:marBottom w:val="0"/>
      <w:divBdr>
        <w:top w:val="none" w:sz="0" w:space="0" w:color="auto"/>
        <w:left w:val="none" w:sz="0" w:space="0" w:color="auto"/>
        <w:bottom w:val="none" w:sz="0" w:space="0" w:color="auto"/>
        <w:right w:val="none" w:sz="0" w:space="0" w:color="auto"/>
      </w:divBdr>
    </w:div>
    <w:div w:id="187765574">
      <w:bodyDiv w:val="1"/>
      <w:marLeft w:val="0"/>
      <w:marRight w:val="0"/>
      <w:marTop w:val="0"/>
      <w:marBottom w:val="0"/>
      <w:divBdr>
        <w:top w:val="none" w:sz="0" w:space="0" w:color="auto"/>
        <w:left w:val="none" w:sz="0" w:space="0" w:color="auto"/>
        <w:bottom w:val="none" w:sz="0" w:space="0" w:color="auto"/>
        <w:right w:val="none" w:sz="0" w:space="0" w:color="auto"/>
      </w:divBdr>
    </w:div>
    <w:div w:id="569922031">
      <w:bodyDiv w:val="1"/>
      <w:marLeft w:val="0"/>
      <w:marRight w:val="0"/>
      <w:marTop w:val="0"/>
      <w:marBottom w:val="0"/>
      <w:divBdr>
        <w:top w:val="none" w:sz="0" w:space="0" w:color="auto"/>
        <w:left w:val="none" w:sz="0" w:space="0" w:color="auto"/>
        <w:bottom w:val="none" w:sz="0" w:space="0" w:color="auto"/>
        <w:right w:val="none" w:sz="0" w:space="0" w:color="auto"/>
      </w:divBdr>
    </w:div>
    <w:div w:id="611517986">
      <w:bodyDiv w:val="1"/>
      <w:marLeft w:val="0"/>
      <w:marRight w:val="0"/>
      <w:marTop w:val="0"/>
      <w:marBottom w:val="0"/>
      <w:divBdr>
        <w:top w:val="none" w:sz="0" w:space="0" w:color="auto"/>
        <w:left w:val="none" w:sz="0" w:space="0" w:color="auto"/>
        <w:bottom w:val="none" w:sz="0" w:space="0" w:color="auto"/>
        <w:right w:val="none" w:sz="0" w:space="0" w:color="auto"/>
      </w:divBdr>
    </w:div>
    <w:div w:id="984313335">
      <w:bodyDiv w:val="1"/>
      <w:marLeft w:val="0"/>
      <w:marRight w:val="0"/>
      <w:marTop w:val="0"/>
      <w:marBottom w:val="0"/>
      <w:divBdr>
        <w:top w:val="none" w:sz="0" w:space="0" w:color="auto"/>
        <w:left w:val="none" w:sz="0" w:space="0" w:color="auto"/>
        <w:bottom w:val="none" w:sz="0" w:space="0" w:color="auto"/>
        <w:right w:val="none" w:sz="0" w:space="0" w:color="auto"/>
      </w:divBdr>
    </w:div>
    <w:div w:id="1056515953">
      <w:bodyDiv w:val="1"/>
      <w:marLeft w:val="0"/>
      <w:marRight w:val="0"/>
      <w:marTop w:val="0"/>
      <w:marBottom w:val="0"/>
      <w:divBdr>
        <w:top w:val="none" w:sz="0" w:space="0" w:color="auto"/>
        <w:left w:val="none" w:sz="0" w:space="0" w:color="auto"/>
        <w:bottom w:val="none" w:sz="0" w:space="0" w:color="auto"/>
        <w:right w:val="none" w:sz="0" w:space="0" w:color="auto"/>
      </w:divBdr>
    </w:div>
    <w:div w:id="1099906631">
      <w:bodyDiv w:val="1"/>
      <w:marLeft w:val="0"/>
      <w:marRight w:val="0"/>
      <w:marTop w:val="0"/>
      <w:marBottom w:val="0"/>
      <w:divBdr>
        <w:top w:val="none" w:sz="0" w:space="0" w:color="auto"/>
        <w:left w:val="none" w:sz="0" w:space="0" w:color="auto"/>
        <w:bottom w:val="none" w:sz="0" w:space="0" w:color="auto"/>
        <w:right w:val="none" w:sz="0" w:space="0" w:color="auto"/>
      </w:divBdr>
    </w:div>
    <w:div w:id="1240409605">
      <w:bodyDiv w:val="1"/>
      <w:marLeft w:val="0"/>
      <w:marRight w:val="0"/>
      <w:marTop w:val="0"/>
      <w:marBottom w:val="0"/>
      <w:divBdr>
        <w:top w:val="none" w:sz="0" w:space="0" w:color="auto"/>
        <w:left w:val="none" w:sz="0" w:space="0" w:color="auto"/>
        <w:bottom w:val="none" w:sz="0" w:space="0" w:color="auto"/>
        <w:right w:val="none" w:sz="0" w:space="0" w:color="auto"/>
      </w:divBdr>
    </w:div>
    <w:div w:id="1281064510">
      <w:bodyDiv w:val="1"/>
      <w:marLeft w:val="0"/>
      <w:marRight w:val="0"/>
      <w:marTop w:val="0"/>
      <w:marBottom w:val="0"/>
      <w:divBdr>
        <w:top w:val="none" w:sz="0" w:space="0" w:color="auto"/>
        <w:left w:val="none" w:sz="0" w:space="0" w:color="auto"/>
        <w:bottom w:val="none" w:sz="0" w:space="0" w:color="auto"/>
        <w:right w:val="none" w:sz="0" w:space="0" w:color="auto"/>
      </w:divBdr>
    </w:div>
    <w:div w:id="1301039581">
      <w:bodyDiv w:val="1"/>
      <w:marLeft w:val="0"/>
      <w:marRight w:val="0"/>
      <w:marTop w:val="0"/>
      <w:marBottom w:val="0"/>
      <w:divBdr>
        <w:top w:val="none" w:sz="0" w:space="0" w:color="auto"/>
        <w:left w:val="none" w:sz="0" w:space="0" w:color="auto"/>
        <w:bottom w:val="none" w:sz="0" w:space="0" w:color="auto"/>
        <w:right w:val="none" w:sz="0" w:space="0" w:color="auto"/>
      </w:divBdr>
    </w:div>
    <w:div w:id="1348561762">
      <w:bodyDiv w:val="1"/>
      <w:marLeft w:val="0"/>
      <w:marRight w:val="0"/>
      <w:marTop w:val="0"/>
      <w:marBottom w:val="0"/>
      <w:divBdr>
        <w:top w:val="none" w:sz="0" w:space="0" w:color="auto"/>
        <w:left w:val="none" w:sz="0" w:space="0" w:color="auto"/>
        <w:bottom w:val="none" w:sz="0" w:space="0" w:color="auto"/>
        <w:right w:val="none" w:sz="0" w:space="0" w:color="auto"/>
      </w:divBdr>
    </w:div>
    <w:div w:id="1532959751">
      <w:bodyDiv w:val="1"/>
      <w:marLeft w:val="0"/>
      <w:marRight w:val="0"/>
      <w:marTop w:val="0"/>
      <w:marBottom w:val="0"/>
      <w:divBdr>
        <w:top w:val="none" w:sz="0" w:space="0" w:color="auto"/>
        <w:left w:val="none" w:sz="0" w:space="0" w:color="auto"/>
        <w:bottom w:val="none" w:sz="0" w:space="0" w:color="auto"/>
        <w:right w:val="none" w:sz="0" w:space="0" w:color="auto"/>
      </w:divBdr>
    </w:div>
    <w:div w:id="1646082053">
      <w:bodyDiv w:val="1"/>
      <w:marLeft w:val="0"/>
      <w:marRight w:val="0"/>
      <w:marTop w:val="0"/>
      <w:marBottom w:val="0"/>
      <w:divBdr>
        <w:top w:val="none" w:sz="0" w:space="0" w:color="auto"/>
        <w:left w:val="none" w:sz="0" w:space="0" w:color="auto"/>
        <w:bottom w:val="none" w:sz="0" w:space="0" w:color="auto"/>
        <w:right w:val="none" w:sz="0" w:space="0" w:color="auto"/>
      </w:divBdr>
    </w:div>
    <w:div w:id="1829711112">
      <w:bodyDiv w:val="1"/>
      <w:marLeft w:val="0"/>
      <w:marRight w:val="0"/>
      <w:marTop w:val="0"/>
      <w:marBottom w:val="0"/>
      <w:divBdr>
        <w:top w:val="none" w:sz="0" w:space="0" w:color="auto"/>
        <w:left w:val="none" w:sz="0" w:space="0" w:color="auto"/>
        <w:bottom w:val="none" w:sz="0" w:space="0" w:color="auto"/>
        <w:right w:val="none" w:sz="0" w:space="0" w:color="auto"/>
      </w:divBdr>
    </w:div>
    <w:div w:id="198207259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footer" Target="footer4.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http://pubs.acs.org/page/4authors/index.html" TargetMode="External"/><Relationship Id="rId18" Type="http://schemas.openxmlformats.org/officeDocument/2006/relationships/header" Target="header1.xml"/><Relationship Id="rId19" Type="http://schemas.openxmlformats.org/officeDocument/2006/relationships/footer" Target="footer3.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alex:Documents:bagel:draft:bagel-jacs-draf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bagel-jacs-draft.dotx</Template>
  <TotalTime>349</TotalTime>
  <Pages>6</Pages>
  <Words>3373</Words>
  <Characters>19230</Characters>
  <Application>Microsoft Macintosh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22558</CharactersWithSpaces>
  <SharedDoc>false</SharedDoc>
  <HLinks>
    <vt:vector size="6" baseType="variant">
      <vt:variant>
        <vt:i4>5505098</vt:i4>
      </vt:variant>
      <vt:variant>
        <vt:i4>0</vt:i4>
      </vt:variant>
      <vt:variant>
        <vt:i4>0</vt:i4>
      </vt:variant>
      <vt:variant>
        <vt:i4>5</vt:i4>
      </vt:variant>
      <vt:variant>
        <vt:lpwstr>http://pubs.acs.org/page/4authors/index.html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Alex</dc:creator>
  <cp:keywords/>
  <cp:lastModifiedBy>Alex</cp:lastModifiedBy>
  <cp:revision>305</cp:revision>
  <cp:lastPrinted>2015-03-27T20:08:00Z</cp:lastPrinted>
  <dcterms:created xsi:type="dcterms:W3CDTF">2015-03-27T16:47:00Z</dcterms:created>
  <dcterms:modified xsi:type="dcterms:W3CDTF">2015-04-01T00:42:00Z</dcterms:modified>
</cp:coreProperties>
</file>